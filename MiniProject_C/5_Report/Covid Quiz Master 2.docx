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14E6" w14:textId="2D172228"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500F384" w14:textId="77777777" w:rsidTr="00D077E9">
        <w:trPr>
          <w:trHeight w:val="1894"/>
        </w:trPr>
        <w:tc>
          <w:tcPr>
            <w:tcW w:w="5580" w:type="dxa"/>
            <w:tcBorders>
              <w:top w:val="nil"/>
              <w:left w:val="nil"/>
              <w:bottom w:val="nil"/>
              <w:right w:val="nil"/>
            </w:tcBorders>
          </w:tcPr>
          <w:p w14:paraId="0D278C42" w14:textId="1BB8E2BD" w:rsidR="00D077E9" w:rsidRDefault="00D077E9" w:rsidP="00D077E9">
            <w:r>
              <w:rPr>
                <w:noProof/>
              </w:rPr>
              <mc:AlternateContent>
                <mc:Choice Requires="wps">
                  <w:drawing>
                    <wp:inline distT="0" distB="0" distL="0" distR="0" wp14:anchorId="1F8CBBF3" wp14:editId="7513234E">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65800ADE" w14:textId="3EA440B8" w:rsidR="00D077E9" w:rsidRPr="00BA50D1" w:rsidRDefault="00BA50D1" w:rsidP="00D077E9">
                                  <w:pPr>
                                    <w:pStyle w:val="Title"/>
                                    <w:spacing w:after="0"/>
                                    <w:rPr>
                                      <w:lang w:val="en-CA"/>
                                    </w:rPr>
                                  </w:pPr>
                                  <w:r>
                                    <w:rPr>
                                      <w:lang w:val="en-CA"/>
                                    </w:rPr>
                                    <w:t>Covid Quiz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F8CBBF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65800ADE" w14:textId="3EA440B8" w:rsidR="00D077E9" w:rsidRPr="00BA50D1" w:rsidRDefault="00BA50D1" w:rsidP="00D077E9">
                            <w:pPr>
                              <w:pStyle w:val="Title"/>
                              <w:spacing w:after="0"/>
                              <w:rPr>
                                <w:lang w:val="en-CA"/>
                              </w:rPr>
                            </w:pPr>
                            <w:r>
                              <w:rPr>
                                <w:lang w:val="en-CA"/>
                              </w:rPr>
                              <w:t>Covid Quiz Master</w:t>
                            </w:r>
                          </w:p>
                        </w:txbxContent>
                      </v:textbox>
                      <w10:anchorlock/>
                    </v:shape>
                  </w:pict>
                </mc:Fallback>
              </mc:AlternateContent>
            </w:r>
          </w:p>
          <w:p w14:paraId="413C6524" w14:textId="77777777" w:rsidR="00D077E9" w:rsidRDefault="00D077E9" w:rsidP="00D077E9">
            <w:r>
              <w:rPr>
                <w:noProof/>
              </w:rPr>
              <mc:AlternateContent>
                <mc:Choice Requires="wps">
                  <w:drawing>
                    <wp:inline distT="0" distB="0" distL="0" distR="0" wp14:anchorId="7A3E5E5B" wp14:editId="45B6CAC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8517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93A4622" w14:textId="77777777" w:rsidTr="00D077E9">
        <w:trPr>
          <w:trHeight w:val="7636"/>
        </w:trPr>
        <w:tc>
          <w:tcPr>
            <w:tcW w:w="5580" w:type="dxa"/>
            <w:tcBorders>
              <w:top w:val="nil"/>
              <w:left w:val="nil"/>
              <w:bottom w:val="nil"/>
              <w:right w:val="nil"/>
            </w:tcBorders>
          </w:tcPr>
          <w:p w14:paraId="508AD5D6" w14:textId="77777777" w:rsidR="00D077E9" w:rsidRDefault="00D077E9" w:rsidP="00D077E9">
            <w:pPr>
              <w:rPr>
                <w:noProof/>
              </w:rPr>
            </w:pPr>
          </w:p>
        </w:tc>
      </w:tr>
      <w:tr w:rsidR="00D077E9" w14:paraId="57ED5363" w14:textId="77777777" w:rsidTr="00D077E9">
        <w:trPr>
          <w:trHeight w:val="2171"/>
        </w:trPr>
        <w:tc>
          <w:tcPr>
            <w:tcW w:w="5580" w:type="dxa"/>
            <w:tcBorders>
              <w:top w:val="nil"/>
              <w:left w:val="nil"/>
              <w:bottom w:val="nil"/>
              <w:right w:val="nil"/>
            </w:tcBorders>
          </w:tcPr>
          <w:sdt>
            <w:sdtPr>
              <w:id w:val="1080870105"/>
              <w:placeholder>
                <w:docPart w:val="BB2F5D7B0A3A4871A182A55B1C8172C1"/>
              </w:placeholder>
              <w15:appearance w15:val="hidden"/>
            </w:sdtPr>
            <w:sdtEndPr>
              <w:rPr>
                <w:b w:val="0"/>
                <w:bCs/>
              </w:rPr>
            </w:sdtEndPr>
            <w:sdtContent>
              <w:p w14:paraId="4BA18CEC" w14:textId="5B36DC46" w:rsidR="00D077E9" w:rsidRPr="00BA50D1" w:rsidRDefault="00BA50D1" w:rsidP="00D077E9">
                <w:pPr>
                  <w:rPr>
                    <w:b w:val="0"/>
                    <w:bCs/>
                  </w:rPr>
                </w:pPr>
                <w:r w:rsidRPr="00BA50D1">
                  <w:rPr>
                    <w:b w:val="0"/>
                    <w:bCs/>
                  </w:rPr>
                  <w:t>1</w:t>
                </w:r>
                <w:r w:rsidRPr="00BA50D1">
                  <w:rPr>
                    <w:b w:val="0"/>
                    <w:bCs/>
                    <w:vertAlign w:val="superscript"/>
                  </w:rPr>
                  <w:t>st</w:t>
                </w:r>
                <w:r w:rsidRPr="00BA50D1">
                  <w:rPr>
                    <w:b w:val="0"/>
                    <w:bCs/>
                  </w:rPr>
                  <w:t xml:space="preserve"> </w:t>
                </w:r>
                <w:r w:rsidRPr="00BA50D1">
                  <w:rPr>
                    <w:rStyle w:val="SubtitleChar"/>
                    <w:b w:val="0"/>
                    <w:bCs/>
                  </w:rPr>
                  <w:t xml:space="preserve">April 2022 </w:t>
                </w:r>
              </w:p>
            </w:sdtContent>
          </w:sdt>
          <w:p w14:paraId="0FA81C4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08D5E81" wp14:editId="1A6F2F2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87CC7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F513113" w14:textId="77777777" w:rsidR="00D077E9" w:rsidRDefault="00D077E9" w:rsidP="00D077E9">
            <w:pPr>
              <w:rPr>
                <w:noProof/>
                <w:sz w:val="10"/>
                <w:szCs w:val="10"/>
              </w:rPr>
            </w:pPr>
          </w:p>
          <w:p w14:paraId="28D46D9C" w14:textId="77777777" w:rsidR="00D077E9" w:rsidRDefault="00D077E9" w:rsidP="00D077E9">
            <w:pPr>
              <w:rPr>
                <w:noProof/>
                <w:sz w:val="10"/>
                <w:szCs w:val="10"/>
              </w:rPr>
            </w:pPr>
          </w:p>
          <w:p w14:paraId="0D2E0584" w14:textId="2AAD1CA3" w:rsidR="00D077E9" w:rsidRDefault="00F52D26" w:rsidP="00D077E9">
            <w:sdt>
              <w:sdtPr>
                <w:id w:val="-1740469667"/>
                <w:placeholder>
                  <w:docPart w:val="E5273A3FCE694F7B83EDBE6FD1FC16D1"/>
                </w:placeholder>
                <w15:appearance w15:val="hidden"/>
              </w:sdtPr>
              <w:sdtEndPr/>
              <w:sdtContent>
                <w:r w:rsidR="00BA50D1">
                  <w:t>BY: NIDHI CHAWLA</w:t>
                </w:r>
              </w:sdtContent>
            </w:sdt>
          </w:p>
          <w:p w14:paraId="39965951" w14:textId="77777777" w:rsidR="00D077E9" w:rsidRPr="00D86945" w:rsidRDefault="00D077E9" w:rsidP="00D077E9">
            <w:pPr>
              <w:rPr>
                <w:noProof/>
                <w:sz w:val="10"/>
                <w:szCs w:val="10"/>
              </w:rPr>
            </w:pPr>
          </w:p>
        </w:tc>
      </w:tr>
    </w:tbl>
    <w:p w14:paraId="46A4EA6F" w14:textId="4E306378" w:rsidR="00D077E9" w:rsidRDefault="00BA50D1">
      <w:pPr>
        <w:spacing w:after="200"/>
      </w:pPr>
      <w:r>
        <w:rPr>
          <w:noProof/>
        </w:rPr>
        <w:drawing>
          <wp:anchor distT="0" distB="0" distL="114300" distR="114300" simplePos="0" relativeHeight="251662336" behindDoc="1" locked="0" layoutInCell="1" allowOverlap="1" wp14:anchorId="3D2AACBA" wp14:editId="7A03304F">
            <wp:simplePos x="0" y="0"/>
            <wp:positionH relativeFrom="column">
              <wp:posOffset>2667000</wp:posOffset>
            </wp:positionH>
            <wp:positionV relativeFrom="paragraph">
              <wp:posOffset>918210</wp:posOffset>
            </wp:positionV>
            <wp:extent cx="3819601" cy="3939540"/>
            <wp:effectExtent l="0" t="0" r="9525" b="3810"/>
            <wp:wrapTight wrapText="bothSides">
              <wp:wrapPolygon edited="0">
                <wp:start x="0" y="0"/>
                <wp:lineTo x="0" y="21516"/>
                <wp:lineTo x="21546" y="21516"/>
                <wp:lineTo x="21546" y="0"/>
                <wp:lineTo x="0" y="0"/>
              </wp:wrapPolygon>
            </wp:wrapTight>
            <wp:docPr id="4" name="Picture 4" descr="Scared Coronavirus Cartoon Vector Clipart - Friendly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ed Coronavirus Cartoon Vector Clipart - FriendlySto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9601" cy="393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20898D88" wp14:editId="3164CCA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19C8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2ED89F85" wp14:editId="476C807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F42FB6"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D077E9">
        <w:br w:type="page"/>
      </w:r>
    </w:p>
    <w:p w14:paraId="2AC303B7" w14:textId="77777777" w:rsidR="00BA50D1" w:rsidRDefault="00BA50D1">
      <w:pPr>
        <w:spacing w:after="200"/>
      </w:pPr>
    </w:p>
    <w:p w14:paraId="3FC28CA0" w14:textId="18DED65E" w:rsidR="00D077E9" w:rsidRPr="00DC4A8E" w:rsidRDefault="00DC4A8E" w:rsidP="00DC4A8E">
      <w:pPr>
        <w:rPr>
          <w:rFonts w:asciiTheme="majorHAnsi" w:hAnsiTheme="majorHAnsi" w:cstheme="majorHAnsi"/>
          <w:sz w:val="52"/>
          <w:szCs w:val="52"/>
        </w:rPr>
      </w:pPr>
      <w:r w:rsidRPr="00DC4A8E">
        <w:rPr>
          <w:rFonts w:asciiTheme="majorHAnsi" w:hAnsiTheme="majorHAnsi" w:cstheme="majorHAnsi"/>
          <w:sz w:val="52"/>
          <w:szCs w:val="52"/>
        </w:rPr>
        <w:t>Table of Contents</w:t>
      </w:r>
    </w:p>
    <w:sdt>
      <w:sdtPr>
        <w:rPr>
          <w:rFonts w:asciiTheme="minorHAnsi" w:eastAsiaTheme="minorEastAsia" w:hAnsiTheme="minorHAnsi" w:cstheme="minorBidi"/>
          <w:b/>
          <w:color w:val="082A75" w:themeColor="text2"/>
          <w:sz w:val="28"/>
          <w:szCs w:val="22"/>
        </w:rPr>
        <w:id w:val="2131510053"/>
        <w:docPartObj>
          <w:docPartGallery w:val="Table of Contents"/>
          <w:docPartUnique/>
        </w:docPartObj>
      </w:sdtPr>
      <w:sdtEndPr>
        <w:rPr>
          <w:bCs/>
          <w:noProof/>
        </w:rPr>
      </w:sdtEndPr>
      <w:sdtContent>
        <w:p w14:paraId="4C5D009A" w14:textId="142656DA" w:rsidR="00DC4A8E" w:rsidRDefault="00DC4A8E">
          <w:pPr>
            <w:pStyle w:val="TOCHeading"/>
          </w:pPr>
        </w:p>
        <w:p w14:paraId="0BCA9119" w14:textId="6C8E67DF" w:rsidR="007D1E2D" w:rsidRDefault="00DC4A8E">
          <w:pPr>
            <w:pStyle w:val="TOC1"/>
            <w:tabs>
              <w:tab w:val="right" w:leader="dot" w:pos="9926"/>
            </w:tabs>
            <w:rPr>
              <w:b w:val="0"/>
              <w:noProof/>
              <w:color w:val="auto"/>
              <w:sz w:val="22"/>
              <w:lang w:val="en-CA" w:eastAsia="en-CA"/>
            </w:rPr>
          </w:pPr>
          <w:r>
            <w:fldChar w:fldCharType="begin"/>
          </w:r>
          <w:r>
            <w:instrText xml:space="preserve"> TOC \o "1-3" \h \z \u </w:instrText>
          </w:r>
          <w:r>
            <w:fldChar w:fldCharType="separate"/>
          </w:r>
          <w:hyperlink w:anchor="_Toc99212248" w:history="1">
            <w:r w:rsidR="007D1E2D" w:rsidRPr="00E70DCA">
              <w:rPr>
                <w:rStyle w:val="Hyperlink"/>
                <w:noProof/>
              </w:rPr>
              <w:t>Introduction</w:t>
            </w:r>
            <w:r w:rsidR="007D1E2D">
              <w:rPr>
                <w:noProof/>
                <w:webHidden/>
              </w:rPr>
              <w:tab/>
            </w:r>
            <w:r w:rsidR="007D1E2D">
              <w:rPr>
                <w:noProof/>
                <w:webHidden/>
              </w:rPr>
              <w:fldChar w:fldCharType="begin"/>
            </w:r>
            <w:r w:rsidR="007D1E2D">
              <w:rPr>
                <w:noProof/>
                <w:webHidden/>
              </w:rPr>
              <w:instrText xml:space="preserve"> PAGEREF _Toc99212248 \h </w:instrText>
            </w:r>
            <w:r w:rsidR="007D1E2D">
              <w:rPr>
                <w:noProof/>
                <w:webHidden/>
              </w:rPr>
            </w:r>
            <w:r w:rsidR="007D1E2D">
              <w:rPr>
                <w:noProof/>
                <w:webHidden/>
              </w:rPr>
              <w:fldChar w:fldCharType="separate"/>
            </w:r>
            <w:r w:rsidR="007D1E2D">
              <w:rPr>
                <w:noProof/>
                <w:webHidden/>
              </w:rPr>
              <w:t>3</w:t>
            </w:r>
            <w:r w:rsidR="007D1E2D">
              <w:rPr>
                <w:noProof/>
                <w:webHidden/>
              </w:rPr>
              <w:fldChar w:fldCharType="end"/>
            </w:r>
          </w:hyperlink>
        </w:p>
        <w:p w14:paraId="752D31F3" w14:textId="0E68EA25" w:rsidR="007D1E2D" w:rsidRDefault="00F52D26">
          <w:pPr>
            <w:pStyle w:val="TOC1"/>
            <w:tabs>
              <w:tab w:val="right" w:leader="dot" w:pos="9926"/>
            </w:tabs>
            <w:rPr>
              <w:b w:val="0"/>
              <w:noProof/>
              <w:color w:val="auto"/>
              <w:sz w:val="22"/>
              <w:lang w:val="en-CA" w:eastAsia="en-CA"/>
            </w:rPr>
          </w:pPr>
          <w:hyperlink w:anchor="_Toc99212249" w:history="1">
            <w:r w:rsidR="007D1E2D" w:rsidRPr="00E70DCA">
              <w:rPr>
                <w:rStyle w:val="Hyperlink"/>
                <w:noProof/>
              </w:rPr>
              <w:t>System Development Life Cycle</w:t>
            </w:r>
            <w:r w:rsidR="007D1E2D">
              <w:rPr>
                <w:noProof/>
                <w:webHidden/>
              </w:rPr>
              <w:tab/>
            </w:r>
            <w:r w:rsidR="007D1E2D">
              <w:rPr>
                <w:noProof/>
                <w:webHidden/>
              </w:rPr>
              <w:fldChar w:fldCharType="begin"/>
            </w:r>
            <w:r w:rsidR="007D1E2D">
              <w:rPr>
                <w:noProof/>
                <w:webHidden/>
              </w:rPr>
              <w:instrText xml:space="preserve"> PAGEREF _Toc99212249 \h </w:instrText>
            </w:r>
            <w:r w:rsidR="007D1E2D">
              <w:rPr>
                <w:noProof/>
                <w:webHidden/>
              </w:rPr>
            </w:r>
            <w:r w:rsidR="007D1E2D">
              <w:rPr>
                <w:noProof/>
                <w:webHidden/>
              </w:rPr>
              <w:fldChar w:fldCharType="separate"/>
            </w:r>
            <w:r w:rsidR="007D1E2D">
              <w:rPr>
                <w:noProof/>
                <w:webHidden/>
              </w:rPr>
              <w:t>4</w:t>
            </w:r>
            <w:r w:rsidR="007D1E2D">
              <w:rPr>
                <w:noProof/>
                <w:webHidden/>
              </w:rPr>
              <w:fldChar w:fldCharType="end"/>
            </w:r>
          </w:hyperlink>
        </w:p>
        <w:p w14:paraId="61E23E5F" w14:textId="5AF21B9D" w:rsidR="007D1E2D" w:rsidRDefault="00F52D26">
          <w:pPr>
            <w:pStyle w:val="TOC1"/>
            <w:tabs>
              <w:tab w:val="right" w:leader="dot" w:pos="9926"/>
            </w:tabs>
            <w:rPr>
              <w:b w:val="0"/>
              <w:noProof/>
              <w:color w:val="auto"/>
              <w:sz w:val="22"/>
              <w:lang w:val="en-CA" w:eastAsia="en-CA"/>
            </w:rPr>
          </w:pPr>
          <w:hyperlink w:anchor="_Toc99212250" w:history="1">
            <w:r w:rsidR="007D1E2D" w:rsidRPr="00E70DCA">
              <w:rPr>
                <w:rStyle w:val="Hyperlink"/>
                <w:noProof/>
              </w:rPr>
              <w:t>Requirement Analysis</w:t>
            </w:r>
            <w:r w:rsidR="007D1E2D">
              <w:rPr>
                <w:noProof/>
                <w:webHidden/>
              </w:rPr>
              <w:tab/>
            </w:r>
            <w:r w:rsidR="007D1E2D">
              <w:rPr>
                <w:noProof/>
                <w:webHidden/>
              </w:rPr>
              <w:fldChar w:fldCharType="begin"/>
            </w:r>
            <w:r w:rsidR="007D1E2D">
              <w:rPr>
                <w:noProof/>
                <w:webHidden/>
              </w:rPr>
              <w:instrText xml:space="preserve"> PAGEREF _Toc99212250 \h </w:instrText>
            </w:r>
            <w:r w:rsidR="007D1E2D">
              <w:rPr>
                <w:noProof/>
                <w:webHidden/>
              </w:rPr>
            </w:r>
            <w:r w:rsidR="007D1E2D">
              <w:rPr>
                <w:noProof/>
                <w:webHidden/>
              </w:rPr>
              <w:fldChar w:fldCharType="separate"/>
            </w:r>
            <w:r w:rsidR="007D1E2D">
              <w:rPr>
                <w:noProof/>
                <w:webHidden/>
              </w:rPr>
              <w:t>5</w:t>
            </w:r>
            <w:r w:rsidR="007D1E2D">
              <w:rPr>
                <w:noProof/>
                <w:webHidden/>
              </w:rPr>
              <w:fldChar w:fldCharType="end"/>
            </w:r>
          </w:hyperlink>
        </w:p>
        <w:p w14:paraId="3F7FAF88" w14:textId="1474E746" w:rsidR="007D1E2D" w:rsidRDefault="00F52D26">
          <w:pPr>
            <w:pStyle w:val="TOC2"/>
            <w:tabs>
              <w:tab w:val="right" w:leader="dot" w:pos="9926"/>
            </w:tabs>
            <w:rPr>
              <w:b w:val="0"/>
              <w:noProof/>
              <w:color w:val="auto"/>
              <w:sz w:val="22"/>
              <w:lang w:val="en-CA" w:eastAsia="en-CA"/>
            </w:rPr>
          </w:pPr>
          <w:hyperlink w:anchor="_Toc99212251" w:history="1">
            <w:r w:rsidR="007D1E2D" w:rsidRPr="00E70DCA">
              <w:rPr>
                <w:rStyle w:val="Hyperlink"/>
                <w:noProof/>
              </w:rPr>
              <w:t>5Ws and H Framework</w:t>
            </w:r>
            <w:r w:rsidR="007D1E2D">
              <w:rPr>
                <w:noProof/>
                <w:webHidden/>
              </w:rPr>
              <w:tab/>
            </w:r>
            <w:r w:rsidR="007D1E2D">
              <w:rPr>
                <w:noProof/>
                <w:webHidden/>
              </w:rPr>
              <w:fldChar w:fldCharType="begin"/>
            </w:r>
            <w:r w:rsidR="007D1E2D">
              <w:rPr>
                <w:noProof/>
                <w:webHidden/>
              </w:rPr>
              <w:instrText xml:space="preserve"> PAGEREF _Toc99212251 \h </w:instrText>
            </w:r>
            <w:r w:rsidR="007D1E2D">
              <w:rPr>
                <w:noProof/>
                <w:webHidden/>
              </w:rPr>
            </w:r>
            <w:r w:rsidR="007D1E2D">
              <w:rPr>
                <w:noProof/>
                <w:webHidden/>
              </w:rPr>
              <w:fldChar w:fldCharType="separate"/>
            </w:r>
            <w:r w:rsidR="007D1E2D">
              <w:rPr>
                <w:noProof/>
                <w:webHidden/>
              </w:rPr>
              <w:t>5</w:t>
            </w:r>
            <w:r w:rsidR="007D1E2D">
              <w:rPr>
                <w:noProof/>
                <w:webHidden/>
              </w:rPr>
              <w:fldChar w:fldCharType="end"/>
            </w:r>
          </w:hyperlink>
        </w:p>
        <w:p w14:paraId="207DD943" w14:textId="648853BF" w:rsidR="007D1E2D" w:rsidRDefault="00F52D26">
          <w:pPr>
            <w:pStyle w:val="TOC2"/>
            <w:tabs>
              <w:tab w:val="right" w:leader="dot" w:pos="9926"/>
            </w:tabs>
            <w:rPr>
              <w:b w:val="0"/>
              <w:noProof/>
              <w:color w:val="auto"/>
              <w:sz w:val="22"/>
              <w:lang w:val="en-CA" w:eastAsia="en-CA"/>
            </w:rPr>
          </w:pPr>
          <w:hyperlink w:anchor="_Toc99212252" w:history="1">
            <w:r w:rsidR="007D1E2D" w:rsidRPr="00E70DCA">
              <w:rPr>
                <w:rStyle w:val="Hyperlink"/>
                <w:noProof/>
              </w:rPr>
              <w:t>SWOT Analysis</w:t>
            </w:r>
            <w:r w:rsidR="007D1E2D">
              <w:rPr>
                <w:noProof/>
                <w:webHidden/>
              </w:rPr>
              <w:tab/>
            </w:r>
            <w:r w:rsidR="007D1E2D">
              <w:rPr>
                <w:noProof/>
                <w:webHidden/>
              </w:rPr>
              <w:fldChar w:fldCharType="begin"/>
            </w:r>
            <w:r w:rsidR="007D1E2D">
              <w:rPr>
                <w:noProof/>
                <w:webHidden/>
              </w:rPr>
              <w:instrText xml:space="preserve"> PAGEREF _Toc99212252 \h </w:instrText>
            </w:r>
            <w:r w:rsidR="007D1E2D">
              <w:rPr>
                <w:noProof/>
                <w:webHidden/>
              </w:rPr>
            </w:r>
            <w:r w:rsidR="007D1E2D">
              <w:rPr>
                <w:noProof/>
                <w:webHidden/>
              </w:rPr>
              <w:fldChar w:fldCharType="separate"/>
            </w:r>
            <w:r w:rsidR="007D1E2D">
              <w:rPr>
                <w:noProof/>
                <w:webHidden/>
              </w:rPr>
              <w:t>5</w:t>
            </w:r>
            <w:r w:rsidR="007D1E2D">
              <w:rPr>
                <w:noProof/>
                <w:webHidden/>
              </w:rPr>
              <w:fldChar w:fldCharType="end"/>
            </w:r>
          </w:hyperlink>
        </w:p>
        <w:p w14:paraId="1704A58D" w14:textId="3070D6FF" w:rsidR="007D1E2D" w:rsidRDefault="00F52D26">
          <w:pPr>
            <w:pStyle w:val="TOC1"/>
            <w:tabs>
              <w:tab w:val="right" w:leader="dot" w:pos="9926"/>
            </w:tabs>
            <w:rPr>
              <w:b w:val="0"/>
              <w:noProof/>
              <w:color w:val="auto"/>
              <w:sz w:val="22"/>
              <w:lang w:val="en-CA" w:eastAsia="en-CA"/>
            </w:rPr>
          </w:pPr>
          <w:hyperlink w:anchor="_Toc99212253" w:history="1">
            <w:r w:rsidR="007D1E2D" w:rsidRPr="00E70DCA">
              <w:rPr>
                <w:rStyle w:val="Hyperlink"/>
                <w:noProof/>
              </w:rPr>
              <w:t>Behavioral Diagram</w:t>
            </w:r>
            <w:r w:rsidR="007D1E2D">
              <w:rPr>
                <w:noProof/>
                <w:webHidden/>
              </w:rPr>
              <w:tab/>
            </w:r>
            <w:r w:rsidR="007D1E2D">
              <w:rPr>
                <w:noProof/>
                <w:webHidden/>
              </w:rPr>
              <w:fldChar w:fldCharType="begin"/>
            </w:r>
            <w:r w:rsidR="007D1E2D">
              <w:rPr>
                <w:noProof/>
                <w:webHidden/>
              </w:rPr>
              <w:instrText xml:space="preserve"> PAGEREF _Toc99212253 \h </w:instrText>
            </w:r>
            <w:r w:rsidR="007D1E2D">
              <w:rPr>
                <w:noProof/>
                <w:webHidden/>
              </w:rPr>
            </w:r>
            <w:r w:rsidR="007D1E2D">
              <w:rPr>
                <w:noProof/>
                <w:webHidden/>
              </w:rPr>
              <w:fldChar w:fldCharType="separate"/>
            </w:r>
            <w:r w:rsidR="007D1E2D">
              <w:rPr>
                <w:noProof/>
                <w:webHidden/>
              </w:rPr>
              <w:t>7</w:t>
            </w:r>
            <w:r w:rsidR="007D1E2D">
              <w:rPr>
                <w:noProof/>
                <w:webHidden/>
              </w:rPr>
              <w:fldChar w:fldCharType="end"/>
            </w:r>
          </w:hyperlink>
        </w:p>
        <w:p w14:paraId="284FCD45" w14:textId="5FB4F192" w:rsidR="007D1E2D" w:rsidRDefault="00F52D26">
          <w:pPr>
            <w:pStyle w:val="TOC2"/>
            <w:tabs>
              <w:tab w:val="right" w:leader="dot" w:pos="9926"/>
            </w:tabs>
            <w:rPr>
              <w:b w:val="0"/>
              <w:noProof/>
              <w:color w:val="auto"/>
              <w:sz w:val="22"/>
              <w:lang w:val="en-CA" w:eastAsia="en-CA"/>
            </w:rPr>
          </w:pPr>
          <w:hyperlink w:anchor="_Toc99212254" w:history="1">
            <w:r w:rsidR="007D1E2D" w:rsidRPr="00E70DCA">
              <w:rPr>
                <w:rStyle w:val="Hyperlink"/>
                <w:noProof/>
              </w:rPr>
              <w:t>Use Case Diagram</w:t>
            </w:r>
            <w:r w:rsidR="007D1E2D">
              <w:rPr>
                <w:noProof/>
                <w:webHidden/>
              </w:rPr>
              <w:tab/>
            </w:r>
            <w:r w:rsidR="007D1E2D">
              <w:rPr>
                <w:noProof/>
                <w:webHidden/>
              </w:rPr>
              <w:fldChar w:fldCharType="begin"/>
            </w:r>
            <w:r w:rsidR="007D1E2D">
              <w:rPr>
                <w:noProof/>
                <w:webHidden/>
              </w:rPr>
              <w:instrText xml:space="preserve"> PAGEREF _Toc99212254 \h </w:instrText>
            </w:r>
            <w:r w:rsidR="007D1E2D">
              <w:rPr>
                <w:noProof/>
                <w:webHidden/>
              </w:rPr>
            </w:r>
            <w:r w:rsidR="007D1E2D">
              <w:rPr>
                <w:noProof/>
                <w:webHidden/>
              </w:rPr>
              <w:fldChar w:fldCharType="separate"/>
            </w:r>
            <w:r w:rsidR="007D1E2D">
              <w:rPr>
                <w:noProof/>
                <w:webHidden/>
              </w:rPr>
              <w:t>7</w:t>
            </w:r>
            <w:r w:rsidR="007D1E2D">
              <w:rPr>
                <w:noProof/>
                <w:webHidden/>
              </w:rPr>
              <w:fldChar w:fldCharType="end"/>
            </w:r>
          </w:hyperlink>
        </w:p>
        <w:p w14:paraId="188288A4" w14:textId="3C07CD6D" w:rsidR="007D1E2D" w:rsidRDefault="00F52D26">
          <w:pPr>
            <w:pStyle w:val="TOC1"/>
            <w:tabs>
              <w:tab w:val="right" w:leader="dot" w:pos="9926"/>
            </w:tabs>
            <w:rPr>
              <w:b w:val="0"/>
              <w:noProof/>
              <w:color w:val="auto"/>
              <w:sz w:val="22"/>
              <w:lang w:val="en-CA" w:eastAsia="en-CA"/>
            </w:rPr>
          </w:pPr>
          <w:hyperlink w:anchor="_Toc99212255" w:history="1">
            <w:r w:rsidR="007D1E2D" w:rsidRPr="00E70DCA">
              <w:rPr>
                <w:rStyle w:val="Hyperlink"/>
                <w:noProof/>
              </w:rPr>
              <w:t>Requirements/Solution Design</w:t>
            </w:r>
            <w:r w:rsidR="007D1E2D">
              <w:rPr>
                <w:noProof/>
                <w:webHidden/>
              </w:rPr>
              <w:tab/>
            </w:r>
            <w:r w:rsidR="007D1E2D">
              <w:rPr>
                <w:noProof/>
                <w:webHidden/>
              </w:rPr>
              <w:fldChar w:fldCharType="begin"/>
            </w:r>
            <w:r w:rsidR="007D1E2D">
              <w:rPr>
                <w:noProof/>
                <w:webHidden/>
              </w:rPr>
              <w:instrText xml:space="preserve"> PAGEREF _Toc99212255 \h </w:instrText>
            </w:r>
            <w:r w:rsidR="007D1E2D">
              <w:rPr>
                <w:noProof/>
                <w:webHidden/>
              </w:rPr>
            </w:r>
            <w:r w:rsidR="007D1E2D">
              <w:rPr>
                <w:noProof/>
                <w:webHidden/>
              </w:rPr>
              <w:fldChar w:fldCharType="separate"/>
            </w:r>
            <w:r w:rsidR="007D1E2D">
              <w:rPr>
                <w:noProof/>
                <w:webHidden/>
              </w:rPr>
              <w:t>8</w:t>
            </w:r>
            <w:r w:rsidR="007D1E2D">
              <w:rPr>
                <w:noProof/>
                <w:webHidden/>
              </w:rPr>
              <w:fldChar w:fldCharType="end"/>
            </w:r>
          </w:hyperlink>
        </w:p>
        <w:p w14:paraId="62C0B45F" w14:textId="283F74B4" w:rsidR="007D1E2D" w:rsidRDefault="00F52D26">
          <w:pPr>
            <w:pStyle w:val="TOC2"/>
            <w:tabs>
              <w:tab w:val="right" w:leader="dot" w:pos="9926"/>
            </w:tabs>
            <w:rPr>
              <w:b w:val="0"/>
              <w:noProof/>
              <w:color w:val="auto"/>
              <w:sz w:val="22"/>
              <w:lang w:val="en-CA" w:eastAsia="en-CA"/>
            </w:rPr>
          </w:pPr>
          <w:hyperlink w:anchor="_Toc99212256" w:history="1">
            <w:r w:rsidR="007D1E2D" w:rsidRPr="00E70DCA">
              <w:rPr>
                <w:rStyle w:val="Hyperlink"/>
                <w:noProof/>
              </w:rPr>
              <w:t>High-Level Requirements</w:t>
            </w:r>
            <w:r w:rsidR="007D1E2D">
              <w:rPr>
                <w:noProof/>
                <w:webHidden/>
              </w:rPr>
              <w:tab/>
            </w:r>
            <w:r w:rsidR="007D1E2D">
              <w:rPr>
                <w:noProof/>
                <w:webHidden/>
              </w:rPr>
              <w:fldChar w:fldCharType="begin"/>
            </w:r>
            <w:r w:rsidR="007D1E2D">
              <w:rPr>
                <w:noProof/>
                <w:webHidden/>
              </w:rPr>
              <w:instrText xml:space="preserve"> PAGEREF _Toc99212256 \h </w:instrText>
            </w:r>
            <w:r w:rsidR="007D1E2D">
              <w:rPr>
                <w:noProof/>
                <w:webHidden/>
              </w:rPr>
            </w:r>
            <w:r w:rsidR="007D1E2D">
              <w:rPr>
                <w:noProof/>
                <w:webHidden/>
              </w:rPr>
              <w:fldChar w:fldCharType="separate"/>
            </w:r>
            <w:r w:rsidR="007D1E2D">
              <w:rPr>
                <w:noProof/>
                <w:webHidden/>
              </w:rPr>
              <w:t>8</w:t>
            </w:r>
            <w:r w:rsidR="007D1E2D">
              <w:rPr>
                <w:noProof/>
                <w:webHidden/>
              </w:rPr>
              <w:fldChar w:fldCharType="end"/>
            </w:r>
          </w:hyperlink>
        </w:p>
        <w:p w14:paraId="15D49494" w14:textId="21F495AC" w:rsidR="007D1E2D" w:rsidRDefault="00F52D26">
          <w:pPr>
            <w:pStyle w:val="TOC2"/>
            <w:tabs>
              <w:tab w:val="right" w:leader="dot" w:pos="9926"/>
            </w:tabs>
            <w:rPr>
              <w:b w:val="0"/>
              <w:noProof/>
              <w:color w:val="auto"/>
              <w:sz w:val="22"/>
              <w:lang w:val="en-CA" w:eastAsia="en-CA"/>
            </w:rPr>
          </w:pPr>
          <w:hyperlink w:anchor="_Toc99212257" w:history="1">
            <w:r w:rsidR="007D1E2D" w:rsidRPr="00E70DCA">
              <w:rPr>
                <w:rStyle w:val="Hyperlink"/>
                <w:noProof/>
              </w:rPr>
              <w:t>Low-Level Requirements</w:t>
            </w:r>
            <w:r w:rsidR="007D1E2D">
              <w:rPr>
                <w:noProof/>
                <w:webHidden/>
              </w:rPr>
              <w:tab/>
            </w:r>
            <w:r w:rsidR="007D1E2D">
              <w:rPr>
                <w:noProof/>
                <w:webHidden/>
              </w:rPr>
              <w:fldChar w:fldCharType="begin"/>
            </w:r>
            <w:r w:rsidR="007D1E2D">
              <w:rPr>
                <w:noProof/>
                <w:webHidden/>
              </w:rPr>
              <w:instrText xml:space="preserve"> PAGEREF _Toc99212257 \h </w:instrText>
            </w:r>
            <w:r w:rsidR="007D1E2D">
              <w:rPr>
                <w:noProof/>
                <w:webHidden/>
              </w:rPr>
            </w:r>
            <w:r w:rsidR="007D1E2D">
              <w:rPr>
                <w:noProof/>
                <w:webHidden/>
              </w:rPr>
              <w:fldChar w:fldCharType="separate"/>
            </w:r>
            <w:r w:rsidR="007D1E2D">
              <w:rPr>
                <w:noProof/>
                <w:webHidden/>
              </w:rPr>
              <w:t>8</w:t>
            </w:r>
            <w:r w:rsidR="007D1E2D">
              <w:rPr>
                <w:noProof/>
                <w:webHidden/>
              </w:rPr>
              <w:fldChar w:fldCharType="end"/>
            </w:r>
          </w:hyperlink>
        </w:p>
        <w:p w14:paraId="1754B31B" w14:textId="3CB4C34F" w:rsidR="007D1E2D" w:rsidRDefault="00F52D26">
          <w:pPr>
            <w:pStyle w:val="TOC1"/>
            <w:tabs>
              <w:tab w:val="right" w:leader="dot" w:pos="9926"/>
            </w:tabs>
            <w:rPr>
              <w:b w:val="0"/>
              <w:noProof/>
              <w:color w:val="auto"/>
              <w:sz w:val="22"/>
              <w:lang w:val="en-CA" w:eastAsia="en-CA"/>
            </w:rPr>
          </w:pPr>
          <w:hyperlink w:anchor="_Toc99212258" w:history="1">
            <w:r w:rsidR="007D1E2D" w:rsidRPr="00E70DCA">
              <w:rPr>
                <w:rStyle w:val="Hyperlink"/>
                <w:noProof/>
              </w:rPr>
              <w:t>Test Plan and Results</w:t>
            </w:r>
            <w:r w:rsidR="007D1E2D">
              <w:rPr>
                <w:noProof/>
                <w:webHidden/>
              </w:rPr>
              <w:tab/>
            </w:r>
            <w:r w:rsidR="007D1E2D">
              <w:rPr>
                <w:noProof/>
                <w:webHidden/>
              </w:rPr>
              <w:fldChar w:fldCharType="begin"/>
            </w:r>
            <w:r w:rsidR="007D1E2D">
              <w:rPr>
                <w:noProof/>
                <w:webHidden/>
              </w:rPr>
              <w:instrText xml:space="preserve"> PAGEREF _Toc99212258 \h </w:instrText>
            </w:r>
            <w:r w:rsidR="007D1E2D">
              <w:rPr>
                <w:noProof/>
                <w:webHidden/>
              </w:rPr>
            </w:r>
            <w:r w:rsidR="007D1E2D">
              <w:rPr>
                <w:noProof/>
                <w:webHidden/>
              </w:rPr>
              <w:fldChar w:fldCharType="separate"/>
            </w:r>
            <w:r w:rsidR="007D1E2D">
              <w:rPr>
                <w:noProof/>
                <w:webHidden/>
              </w:rPr>
              <w:t>10</w:t>
            </w:r>
            <w:r w:rsidR="007D1E2D">
              <w:rPr>
                <w:noProof/>
                <w:webHidden/>
              </w:rPr>
              <w:fldChar w:fldCharType="end"/>
            </w:r>
          </w:hyperlink>
        </w:p>
        <w:p w14:paraId="37D295C9" w14:textId="2767D546" w:rsidR="00DC4A8E" w:rsidRDefault="00DC4A8E" w:rsidP="00DC4A8E">
          <w:r>
            <w:rPr>
              <w:bCs/>
              <w:noProof/>
            </w:rPr>
            <w:fldChar w:fldCharType="end"/>
          </w:r>
        </w:p>
      </w:sdtContent>
    </w:sdt>
    <w:p w14:paraId="21F1F6EE" w14:textId="2C1ADD5D" w:rsidR="0087605E" w:rsidRDefault="0087605E" w:rsidP="00DF027C"/>
    <w:p w14:paraId="1DAB0537" w14:textId="44F3CCF2" w:rsidR="00DC4A8E" w:rsidRDefault="00DC4A8E" w:rsidP="00DF027C"/>
    <w:p w14:paraId="580A4212" w14:textId="1C95846F" w:rsidR="00DC4A8E" w:rsidRDefault="00DC4A8E" w:rsidP="00DF027C"/>
    <w:p w14:paraId="2F064C46" w14:textId="1FA8EAE1" w:rsidR="00DC4A8E" w:rsidRDefault="00DC4A8E" w:rsidP="00DF027C"/>
    <w:p w14:paraId="2E477E39" w14:textId="07C22B4D" w:rsidR="00DC4A8E" w:rsidRDefault="00DC4A8E" w:rsidP="00DF027C"/>
    <w:p w14:paraId="3F03CD3D" w14:textId="0FE573B5" w:rsidR="00DC4A8E" w:rsidRDefault="00DC4A8E" w:rsidP="00DF027C"/>
    <w:p w14:paraId="7094925C" w14:textId="0EBFC8B0" w:rsidR="00DC4A8E" w:rsidRDefault="00DC4A8E" w:rsidP="00DF027C"/>
    <w:p w14:paraId="6E82C5C0" w14:textId="29E95156" w:rsidR="00DC4A8E" w:rsidRDefault="00DC4A8E" w:rsidP="00DF027C"/>
    <w:p w14:paraId="76E20A02" w14:textId="58A6F0A7" w:rsidR="00DC4A8E" w:rsidRDefault="00DC4A8E" w:rsidP="00DF027C"/>
    <w:p w14:paraId="176B0F50" w14:textId="01371EF9" w:rsidR="00DC4A8E" w:rsidRDefault="00DC4A8E" w:rsidP="00DF027C"/>
    <w:p w14:paraId="3AABDEB2" w14:textId="6E8B1AE5" w:rsidR="00DC4A8E" w:rsidRDefault="00DC4A8E" w:rsidP="00DF027C"/>
    <w:p w14:paraId="6993AC63" w14:textId="61495311" w:rsidR="00DC4A8E" w:rsidRDefault="00DC4A8E" w:rsidP="00DF027C"/>
    <w:p w14:paraId="55048BBD" w14:textId="2A71C653" w:rsidR="00DC4A8E" w:rsidRDefault="00DC4A8E" w:rsidP="00DF027C"/>
    <w:p w14:paraId="69D230DF" w14:textId="3FA9C93B" w:rsidR="00DC4A8E" w:rsidRDefault="00DC4A8E" w:rsidP="00DF027C"/>
    <w:p w14:paraId="6F99BDB0" w14:textId="780F004C" w:rsidR="00DC4A8E" w:rsidRDefault="00DC4A8E" w:rsidP="00DF027C"/>
    <w:p w14:paraId="3EB8204A" w14:textId="77777777" w:rsidR="00750B90" w:rsidRDefault="00750B90" w:rsidP="00750B90">
      <w:pPr>
        <w:pStyle w:val="Heading1"/>
      </w:pPr>
      <w:bookmarkStart w:id="0" w:name="_Toc99212248"/>
      <w:r>
        <w:t>Introduction</w:t>
      </w:r>
      <w:bookmarkEnd w:id="0"/>
    </w:p>
    <w:tbl>
      <w:tblPr>
        <w:tblW w:w="9999" w:type="dxa"/>
        <w:tblInd w:w="40" w:type="dxa"/>
        <w:tblCellMar>
          <w:left w:w="0" w:type="dxa"/>
          <w:right w:w="0" w:type="dxa"/>
        </w:tblCellMar>
        <w:tblLook w:val="0000" w:firstRow="0" w:lastRow="0" w:firstColumn="0" w:lastColumn="0" w:noHBand="0" w:noVBand="0"/>
      </w:tblPr>
      <w:tblGrid>
        <w:gridCol w:w="9999"/>
      </w:tblGrid>
      <w:tr w:rsidR="00750B90" w14:paraId="2838D031" w14:textId="77777777" w:rsidTr="005E5362">
        <w:trPr>
          <w:trHeight w:val="3546"/>
        </w:trPr>
        <w:tc>
          <w:tcPr>
            <w:tcW w:w="9999" w:type="dxa"/>
          </w:tcPr>
          <w:p w14:paraId="38BB9B23" w14:textId="77777777" w:rsidR="00750B90" w:rsidRDefault="00750B90" w:rsidP="005E5362"/>
          <w:p w14:paraId="103B68E8" w14:textId="77777777" w:rsidR="00750B90" w:rsidRDefault="00750B90" w:rsidP="005E5362">
            <w:pPr>
              <w:pStyle w:val="Content"/>
              <w:jc w:val="both"/>
            </w:pPr>
            <w:r>
              <w:t xml:space="preserve">Covid pandemic has increased over the world drastically and it is necessary to check people’s awareness around this virus. We have designed a quiz master that will help in assessment of knowledge among people and help governments formulate public policies accordingly. People are encouraged to take quiz as there is a free prize or cash voucher on answering all the questions correctly. This tool will not only help in testing people’s awareness but also encourage them to gain more knowledge around this subject. </w:t>
            </w:r>
          </w:p>
          <w:p w14:paraId="523441EE" w14:textId="77777777" w:rsidR="00750B90" w:rsidRDefault="00750B90" w:rsidP="005E5362">
            <w:pPr>
              <w:pStyle w:val="Content"/>
              <w:jc w:val="both"/>
            </w:pPr>
          </w:p>
          <w:p w14:paraId="39D22366" w14:textId="77777777" w:rsidR="00750B90" w:rsidRDefault="00750B90" w:rsidP="005E5362">
            <w:pPr>
              <w:pStyle w:val="Content"/>
              <w:jc w:val="both"/>
            </w:pPr>
          </w:p>
          <w:p w14:paraId="4DA4D506" w14:textId="77777777" w:rsidR="00750B90" w:rsidRDefault="00750B90" w:rsidP="005E5362">
            <w:pPr>
              <w:pStyle w:val="Content"/>
              <w:jc w:val="both"/>
            </w:pPr>
          </w:p>
          <w:p w14:paraId="478D2045" w14:textId="77777777" w:rsidR="00750B90" w:rsidRDefault="00750B90" w:rsidP="005E5362">
            <w:pPr>
              <w:pStyle w:val="Content"/>
              <w:jc w:val="both"/>
            </w:pPr>
          </w:p>
          <w:p w14:paraId="0C1BCFC9" w14:textId="77777777" w:rsidR="00750B90" w:rsidRDefault="00750B90" w:rsidP="005E5362">
            <w:pPr>
              <w:pStyle w:val="Content"/>
              <w:jc w:val="both"/>
            </w:pPr>
          </w:p>
          <w:p w14:paraId="21FF07E5" w14:textId="2697AC96" w:rsidR="00750B90" w:rsidRDefault="00750B90" w:rsidP="005E5362">
            <w:pPr>
              <w:pStyle w:val="Content"/>
              <w:jc w:val="both"/>
            </w:pPr>
          </w:p>
          <w:p w14:paraId="23C4C698" w14:textId="4F036F5D" w:rsidR="00750B90" w:rsidRDefault="00750B90" w:rsidP="005E5362">
            <w:pPr>
              <w:pStyle w:val="Content"/>
              <w:jc w:val="both"/>
            </w:pPr>
          </w:p>
          <w:p w14:paraId="51D41AD3" w14:textId="5115FAE6" w:rsidR="00750B90" w:rsidRDefault="00750B90" w:rsidP="005E5362">
            <w:pPr>
              <w:pStyle w:val="Content"/>
              <w:jc w:val="both"/>
            </w:pPr>
          </w:p>
          <w:p w14:paraId="5347391F" w14:textId="6E6745DB" w:rsidR="00750B90" w:rsidRDefault="00750B90" w:rsidP="005E5362">
            <w:pPr>
              <w:pStyle w:val="Content"/>
              <w:jc w:val="both"/>
            </w:pPr>
          </w:p>
          <w:p w14:paraId="0AEFDC78" w14:textId="2EE9AF74" w:rsidR="00750B90" w:rsidRDefault="00750B90" w:rsidP="005E5362">
            <w:pPr>
              <w:pStyle w:val="Content"/>
              <w:jc w:val="both"/>
            </w:pPr>
          </w:p>
          <w:p w14:paraId="55FCB009" w14:textId="59FA1A44" w:rsidR="00750B90" w:rsidRDefault="00750B90" w:rsidP="005E5362">
            <w:pPr>
              <w:pStyle w:val="Content"/>
              <w:jc w:val="both"/>
            </w:pPr>
          </w:p>
          <w:p w14:paraId="6ACE8A1A" w14:textId="1094FAC3" w:rsidR="00750B90" w:rsidRDefault="00750B90" w:rsidP="005E5362">
            <w:pPr>
              <w:pStyle w:val="Content"/>
              <w:jc w:val="both"/>
            </w:pPr>
          </w:p>
          <w:p w14:paraId="3E64D34C" w14:textId="77777777" w:rsidR="00750B90" w:rsidRDefault="00750B90" w:rsidP="005E5362">
            <w:pPr>
              <w:pStyle w:val="Content"/>
              <w:jc w:val="both"/>
            </w:pPr>
          </w:p>
          <w:p w14:paraId="4FDEA6AB" w14:textId="77777777" w:rsidR="00750B90" w:rsidRPr="00DF027C" w:rsidRDefault="00750B90" w:rsidP="005E5362">
            <w:pPr>
              <w:pStyle w:val="Content"/>
              <w:jc w:val="both"/>
            </w:pPr>
          </w:p>
          <w:p w14:paraId="2BACDD17" w14:textId="77777777" w:rsidR="00750B90" w:rsidRDefault="00750B90" w:rsidP="005E5362"/>
          <w:p w14:paraId="21AA9592" w14:textId="77777777" w:rsidR="00750B90" w:rsidRDefault="00750B90" w:rsidP="005E5362">
            <w:pPr>
              <w:pStyle w:val="Content"/>
            </w:pPr>
          </w:p>
        </w:tc>
      </w:tr>
    </w:tbl>
    <w:p w14:paraId="246C3925" w14:textId="42524944" w:rsidR="00DC4A8E" w:rsidRDefault="00870FB0" w:rsidP="00DC4A8E">
      <w:pPr>
        <w:pStyle w:val="Heading1"/>
      </w:pPr>
      <w:bookmarkStart w:id="1" w:name="_Toc99212249"/>
      <w:r>
        <w:lastRenderedPageBreak/>
        <w:t>System Development Life Cycle</w:t>
      </w:r>
      <w:bookmarkEnd w:id="1"/>
    </w:p>
    <w:tbl>
      <w:tblPr>
        <w:tblW w:w="9999" w:type="dxa"/>
        <w:tblInd w:w="40" w:type="dxa"/>
        <w:tblCellMar>
          <w:left w:w="0" w:type="dxa"/>
          <w:right w:w="0" w:type="dxa"/>
        </w:tblCellMar>
        <w:tblLook w:val="0000" w:firstRow="0" w:lastRow="0" w:firstColumn="0" w:lastColumn="0" w:noHBand="0" w:noVBand="0"/>
      </w:tblPr>
      <w:tblGrid>
        <w:gridCol w:w="9999"/>
      </w:tblGrid>
      <w:tr w:rsidR="00DC4A8E" w14:paraId="3DDAF88B" w14:textId="77777777" w:rsidTr="005E5362">
        <w:trPr>
          <w:trHeight w:val="3546"/>
        </w:trPr>
        <w:tc>
          <w:tcPr>
            <w:tcW w:w="9999" w:type="dxa"/>
          </w:tcPr>
          <w:p w14:paraId="3064FE41" w14:textId="77777777" w:rsidR="00DC4A8E" w:rsidRDefault="00DC4A8E" w:rsidP="005E5362"/>
          <w:p w14:paraId="56A3F1C5" w14:textId="3662A48E" w:rsidR="00870FB0" w:rsidRDefault="00870FB0" w:rsidP="00821AB4">
            <w:pPr>
              <w:pStyle w:val="Content"/>
              <w:jc w:val="both"/>
            </w:pPr>
            <w:r>
              <w:t xml:space="preserve">System development life cycle is the standard process adopted for </w:t>
            </w:r>
            <w:r w:rsidR="00EC66F2">
              <w:t>creating and maintaining</w:t>
            </w:r>
            <w:r>
              <w:t xml:space="preserve"> an information system. It has got six stages</w:t>
            </w:r>
            <w:r w:rsidR="00B01A08">
              <w:t xml:space="preserve"> as follows</w:t>
            </w:r>
            <w:r w:rsidR="004A3C21">
              <w:t>.</w:t>
            </w:r>
          </w:p>
          <w:p w14:paraId="65F56F4A" w14:textId="6A7EFB64" w:rsidR="00290F32" w:rsidRDefault="00290F32" w:rsidP="00821AB4">
            <w:pPr>
              <w:pStyle w:val="Content"/>
              <w:jc w:val="both"/>
            </w:pPr>
          </w:p>
          <w:p w14:paraId="247F0997" w14:textId="070EF3F6" w:rsidR="00870FB0" w:rsidRDefault="00750B90" w:rsidP="005F3EC2">
            <w:pPr>
              <w:pStyle w:val="Content"/>
              <w:ind w:left="673"/>
              <w:jc w:val="both"/>
            </w:pPr>
            <w:r>
              <w:rPr>
                <w:noProof/>
              </w:rPr>
              <w:drawing>
                <wp:inline distT="0" distB="0" distL="0" distR="0" wp14:anchorId="63B1D525" wp14:editId="1E079E93">
                  <wp:extent cx="4686300" cy="390144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130000" w14:textId="14F3AD7C" w:rsidR="00290F32" w:rsidRDefault="00290F32" w:rsidP="00821AB4">
            <w:pPr>
              <w:pStyle w:val="Content"/>
              <w:jc w:val="both"/>
            </w:pPr>
          </w:p>
          <w:p w14:paraId="1556C31C" w14:textId="398241C2" w:rsidR="005F3EC2" w:rsidRDefault="005F3EC2" w:rsidP="00821AB4">
            <w:pPr>
              <w:pStyle w:val="Content"/>
              <w:jc w:val="both"/>
            </w:pPr>
            <w:r>
              <w:t>For our project</w:t>
            </w:r>
            <w:r w:rsidR="00EC66F2">
              <w:t>,</w:t>
            </w:r>
            <w:r>
              <w:t xml:space="preserve"> all </w:t>
            </w:r>
            <w:r w:rsidR="00EC66F2">
              <w:t>six</w:t>
            </w:r>
            <w:r>
              <w:t xml:space="preserve"> stages were performed. </w:t>
            </w:r>
          </w:p>
          <w:p w14:paraId="56F35F17" w14:textId="552172E9" w:rsidR="005F3EC2" w:rsidRDefault="005F3EC2" w:rsidP="005F3EC2">
            <w:pPr>
              <w:pStyle w:val="Content"/>
              <w:numPr>
                <w:ilvl w:val="0"/>
                <w:numId w:val="1"/>
              </w:numPr>
              <w:jc w:val="both"/>
            </w:pPr>
            <w:r>
              <w:t>First, we had analyzed the need of society.</w:t>
            </w:r>
          </w:p>
          <w:p w14:paraId="114DFDD2" w14:textId="5FEC9ABD" w:rsidR="005F3EC2" w:rsidRDefault="005F3EC2" w:rsidP="005F3EC2">
            <w:pPr>
              <w:pStyle w:val="Content"/>
              <w:numPr>
                <w:ilvl w:val="0"/>
                <w:numId w:val="1"/>
              </w:numPr>
              <w:jc w:val="both"/>
            </w:pPr>
            <w:r>
              <w:t>Then created solution design and requirements</w:t>
            </w:r>
          </w:p>
          <w:p w14:paraId="63532B56" w14:textId="1365E1C2" w:rsidR="00290F32" w:rsidRDefault="005F3EC2" w:rsidP="005F3EC2">
            <w:pPr>
              <w:pStyle w:val="Content"/>
              <w:numPr>
                <w:ilvl w:val="0"/>
                <w:numId w:val="1"/>
              </w:numPr>
              <w:jc w:val="both"/>
            </w:pPr>
            <w:r>
              <w:t>Developed solution using C language</w:t>
            </w:r>
          </w:p>
          <w:p w14:paraId="469287D3" w14:textId="06195366" w:rsidR="005F3EC2" w:rsidRDefault="005F3EC2" w:rsidP="005F3EC2">
            <w:pPr>
              <w:pStyle w:val="Content"/>
              <w:numPr>
                <w:ilvl w:val="0"/>
                <w:numId w:val="1"/>
              </w:numPr>
              <w:jc w:val="both"/>
            </w:pPr>
            <w:r>
              <w:t>Created test cases using requirements and tested the developed system</w:t>
            </w:r>
          </w:p>
          <w:p w14:paraId="14A13032" w14:textId="09C75A91" w:rsidR="005F3EC2" w:rsidRDefault="005F3EC2" w:rsidP="005F3EC2">
            <w:pPr>
              <w:pStyle w:val="Content"/>
              <w:numPr>
                <w:ilvl w:val="0"/>
                <w:numId w:val="1"/>
              </w:numPr>
              <w:jc w:val="both"/>
            </w:pPr>
            <w:r>
              <w:t>Deployed solution on Git hub</w:t>
            </w:r>
          </w:p>
          <w:p w14:paraId="5509A21F" w14:textId="40924D8B" w:rsidR="005F3EC2" w:rsidRDefault="003E5F27" w:rsidP="005F3EC2">
            <w:pPr>
              <w:pStyle w:val="Content"/>
              <w:numPr>
                <w:ilvl w:val="0"/>
                <w:numId w:val="1"/>
              </w:numPr>
              <w:jc w:val="both"/>
            </w:pPr>
            <w:r>
              <w:t>Performed all the necessary documentation</w:t>
            </w:r>
          </w:p>
          <w:p w14:paraId="47B59474" w14:textId="2D096DF5" w:rsidR="003E5F27" w:rsidRDefault="003E5F27" w:rsidP="005F3EC2">
            <w:pPr>
              <w:pStyle w:val="Content"/>
              <w:numPr>
                <w:ilvl w:val="0"/>
                <w:numId w:val="1"/>
              </w:numPr>
              <w:jc w:val="both"/>
            </w:pPr>
            <w:r>
              <w:t xml:space="preserve">Evaluation of solution in the market and gathering feedback to </w:t>
            </w:r>
            <w:r w:rsidR="00453C67">
              <w:t>improve it further</w:t>
            </w:r>
          </w:p>
          <w:p w14:paraId="545AE39E" w14:textId="753C529F" w:rsidR="00DC4A8E" w:rsidRDefault="00DC4A8E" w:rsidP="005E5362">
            <w:pPr>
              <w:pStyle w:val="Content"/>
            </w:pPr>
          </w:p>
        </w:tc>
      </w:tr>
    </w:tbl>
    <w:p w14:paraId="62279AD8" w14:textId="5E510228" w:rsidR="00DC4A8E" w:rsidRDefault="00DC4A8E" w:rsidP="005F7C9E"/>
    <w:p w14:paraId="64CCA673" w14:textId="1A1A7587" w:rsidR="00F86BA8" w:rsidRDefault="00F86BA8" w:rsidP="005F7C9E"/>
    <w:p w14:paraId="3333A2CE" w14:textId="3D6F6F56" w:rsidR="00F86BA8" w:rsidRDefault="00F86BA8" w:rsidP="00F86BA8">
      <w:pPr>
        <w:pStyle w:val="Heading1"/>
      </w:pPr>
      <w:bookmarkStart w:id="2" w:name="_Toc99212250"/>
      <w:r>
        <w:lastRenderedPageBreak/>
        <w:t>Requirement Analysis</w:t>
      </w:r>
      <w:bookmarkEnd w:id="2"/>
    </w:p>
    <w:p w14:paraId="041B772A" w14:textId="7F4240C3" w:rsidR="00F86BA8" w:rsidRDefault="0066724E" w:rsidP="0066724E">
      <w:pPr>
        <w:jc w:val="both"/>
        <w:rPr>
          <w:b w:val="0"/>
          <w:bCs/>
        </w:rPr>
      </w:pPr>
      <w:r w:rsidRPr="0066724E">
        <w:rPr>
          <w:b w:val="0"/>
          <w:bCs/>
        </w:rPr>
        <w:t>This section details the initial requirement analysis findings. We will use 5Ws framework and SWOT analysis technique to assess the business need and requirements</w:t>
      </w:r>
      <w:r>
        <w:rPr>
          <w:b w:val="0"/>
          <w:bCs/>
        </w:rPr>
        <w:t>.</w:t>
      </w:r>
    </w:p>
    <w:p w14:paraId="76B71AFB" w14:textId="77777777" w:rsidR="0066724E" w:rsidRPr="0066724E" w:rsidRDefault="0066724E" w:rsidP="0066724E">
      <w:pPr>
        <w:jc w:val="both"/>
        <w:rPr>
          <w:b w:val="0"/>
          <w:bCs/>
        </w:rPr>
      </w:pPr>
    </w:p>
    <w:bookmarkStart w:id="3" w:name="_Toc99212251" w:displacedByCustomXml="next"/>
    <w:sdt>
      <w:sdtPr>
        <w:id w:val="1660650702"/>
        <w:placeholder>
          <w:docPart w:val="8A92389BF13D4D46A009B0A3F41B51A8"/>
        </w:placeholder>
        <w15:dataBinding w:prefixMappings="xmlns:ns0='http://schemas.microsoft.com/temp/samples' " w:xpath="/ns0:employees[1]/ns0:employee[1]/ns0:CompanyName[1]" w:storeItemID="{00000000-0000-0000-0000-000000000000}"/>
        <w15:appearance w15:val="hidden"/>
      </w:sdtPr>
      <w:sdtEndPr/>
      <w:sdtContent>
        <w:p w14:paraId="5BFB5EA2" w14:textId="021D6F2D" w:rsidR="00F86BA8" w:rsidRDefault="00F86BA8" w:rsidP="00F86BA8">
          <w:pPr>
            <w:pStyle w:val="Heading2"/>
            <w:rPr>
              <w:rFonts w:eastAsiaTheme="minorEastAsia" w:cstheme="minorBidi"/>
              <w:b/>
              <w:sz w:val="28"/>
              <w:szCs w:val="22"/>
            </w:rPr>
          </w:pPr>
          <w:r>
            <w:t xml:space="preserve">5Ws </w:t>
          </w:r>
          <w:r w:rsidR="00207B43">
            <w:t xml:space="preserve">and H </w:t>
          </w:r>
          <w:r>
            <w:t>Framework</w:t>
          </w:r>
        </w:p>
      </w:sdtContent>
    </w:sdt>
    <w:bookmarkEnd w:id="3" w:displacedByCustomXml="prev"/>
    <w:p w14:paraId="10039C44" w14:textId="180E2994" w:rsidR="008E544C" w:rsidRPr="006170EF" w:rsidRDefault="008E544C" w:rsidP="00160DE6">
      <w:pPr>
        <w:pStyle w:val="ListParagraph"/>
        <w:numPr>
          <w:ilvl w:val="0"/>
          <w:numId w:val="2"/>
        </w:numPr>
        <w:rPr>
          <w:b w:val="0"/>
          <w:bCs/>
        </w:rPr>
      </w:pPr>
      <w:r>
        <w:t xml:space="preserve">Who </w:t>
      </w:r>
      <w:r w:rsidRPr="006170EF">
        <w:rPr>
          <w:b w:val="0"/>
          <w:bCs/>
        </w:rPr>
        <w:t>are we trying to help?</w:t>
      </w:r>
    </w:p>
    <w:p w14:paraId="725DDEAA" w14:textId="7A5D54E2" w:rsidR="008E544C" w:rsidRPr="006170EF" w:rsidRDefault="006170EF" w:rsidP="008E544C">
      <w:pPr>
        <w:pStyle w:val="ListParagraph"/>
        <w:rPr>
          <w:b w:val="0"/>
          <w:bCs/>
        </w:rPr>
      </w:pPr>
      <w:r w:rsidRPr="006170EF">
        <w:rPr>
          <w:b w:val="0"/>
          <w:bCs/>
        </w:rPr>
        <w:t>Common public</w:t>
      </w:r>
      <w:r>
        <w:rPr>
          <w:b w:val="0"/>
          <w:bCs/>
        </w:rPr>
        <w:t xml:space="preserve"> and governments</w:t>
      </w:r>
      <w:r w:rsidR="008E4136">
        <w:rPr>
          <w:b w:val="0"/>
          <w:bCs/>
        </w:rPr>
        <w:t>.</w:t>
      </w:r>
    </w:p>
    <w:p w14:paraId="68BDD1E8" w14:textId="77777777" w:rsidR="008E544C" w:rsidRDefault="008E544C" w:rsidP="008E544C">
      <w:pPr>
        <w:pStyle w:val="ListParagraph"/>
      </w:pPr>
    </w:p>
    <w:p w14:paraId="39D5D93A" w14:textId="6E236382" w:rsidR="00F86BA8" w:rsidRPr="006170EF" w:rsidRDefault="00160DE6" w:rsidP="00160DE6">
      <w:pPr>
        <w:pStyle w:val="ListParagraph"/>
        <w:numPr>
          <w:ilvl w:val="0"/>
          <w:numId w:val="2"/>
        </w:numPr>
        <w:rPr>
          <w:b w:val="0"/>
          <w:bCs/>
        </w:rPr>
      </w:pPr>
      <w:r>
        <w:t>What</w:t>
      </w:r>
      <w:r w:rsidR="008E544C">
        <w:t xml:space="preserve"> </w:t>
      </w:r>
      <w:r w:rsidR="008E544C" w:rsidRPr="006170EF">
        <w:rPr>
          <w:b w:val="0"/>
          <w:bCs/>
        </w:rPr>
        <w:t>is your Product Vision?</w:t>
      </w:r>
    </w:p>
    <w:p w14:paraId="5EAD53EE" w14:textId="2BBB7D2A" w:rsidR="008E544C" w:rsidRPr="006170EF" w:rsidRDefault="006170EF" w:rsidP="006170EF">
      <w:pPr>
        <w:ind w:left="720"/>
        <w:rPr>
          <w:b w:val="0"/>
          <w:bCs/>
        </w:rPr>
      </w:pPr>
      <w:r w:rsidRPr="006170EF">
        <w:rPr>
          <w:b w:val="0"/>
          <w:bCs/>
        </w:rPr>
        <w:t>To help assess awareness of covid among people and encourage them to gain more knowledge with motivation to gain prizes on wi</w:t>
      </w:r>
      <w:r w:rsidR="00EC66F2">
        <w:rPr>
          <w:b w:val="0"/>
          <w:bCs/>
        </w:rPr>
        <w:t>n</w:t>
      </w:r>
      <w:r w:rsidRPr="006170EF">
        <w:rPr>
          <w:b w:val="0"/>
          <w:bCs/>
        </w:rPr>
        <w:t>ning the quiz</w:t>
      </w:r>
      <w:r>
        <w:rPr>
          <w:b w:val="0"/>
          <w:bCs/>
        </w:rPr>
        <w:t>.</w:t>
      </w:r>
    </w:p>
    <w:p w14:paraId="15215EC2" w14:textId="3C3D0368" w:rsidR="008E544C" w:rsidRDefault="008E544C" w:rsidP="008E544C"/>
    <w:p w14:paraId="334D2338" w14:textId="3F006B3B" w:rsidR="00160DE6" w:rsidRPr="006170EF" w:rsidRDefault="00160DE6" w:rsidP="00160DE6">
      <w:pPr>
        <w:pStyle w:val="ListParagraph"/>
        <w:numPr>
          <w:ilvl w:val="0"/>
          <w:numId w:val="2"/>
        </w:numPr>
        <w:rPr>
          <w:b w:val="0"/>
          <w:bCs/>
        </w:rPr>
      </w:pPr>
      <w:r>
        <w:t>Wh</w:t>
      </w:r>
      <w:r w:rsidR="008E544C">
        <w:t xml:space="preserve">ere </w:t>
      </w:r>
      <w:r w:rsidR="008E544C" w:rsidRPr="006170EF">
        <w:rPr>
          <w:b w:val="0"/>
          <w:bCs/>
        </w:rPr>
        <w:t>should we start?</w:t>
      </w:r>
    </w:p>
    <w:p w14:paraId="0E1E86D6" w14:textId="4BBF353D" w:rsidR="008E544C" w:rsidRPr="00150058" w:rsidRDefault="00150058" w:rsidP="00150058">
      <w:pPr>
        <w:ind w:left="720"/>
        <w:rPr>
          <w:b w:val="0"/>
          <w:bCs/>
        </w:rPr>
      </w:pPr>
      <w:r w:rsidRPr="00150058">
        <w:rPr>
          <w:b w:val="0"/>
          <w:bCs/>
        </w:rPr>
        <w:t xml:space="preserve">Government portals and government banks are </w:t>
      </w:r>
      <w:r w:rsidR="00EC66F2">
        <w:rPr>
          <w:b w:val="0"/>
          <w:bCs/>
        </w:rPr>
        <w:t xml:space="preserve">the </w:t>
      </w:r>
      <w:r w:rsidRPr="00150058">
        <w:rPr>
          <w:b w:val="0"/>
          <w:bCs/>
        </w:rPr>
        <w:t>best places. Put a QR code to get the application.</w:t>
      </w:r>
    </w:p>
    <w:p w14:paraId="584080D6" w14:textId="77777777" w:rsidR="008E544C" w:rsidRDefault="008E544C" w:rsidP="008E544C"/>
    <w:p w14:paraId="76911796" w14:textId="3D9B75EC" w:rsidR="00160DE6" w:rsidRPr="006170EF" w:rsidRDefault="00160DE6" w:rsidP="00160DE6">
      <w:pPr>
        <w:pStyle w:val="ListParagraph"/>
        <w:numPr>
          <w:ilvl w:val="0"/>
          <w:numId w:val="2"/>
        </w:numPr>
        <w:rPr>
          <w:b w:val="0"/>
          <w:bCs/>
        </w:rPr>
      </w:pPr>
      <w:r>
        <w:t>Wh</w:t>
      </w:r>
      <w:r w:rsidR="008E544C">
        <w:t xml:space="preserve">y </w:t>
      </w:r>
      <w:r w:rsidR="008E544C" w:rsidRPr="006170EF">
        <w:rPr>
          <w:b w:val="0"/>
          <w:bCs/>
        </w:rPr>
        <w:t>will we succeed?</w:t>
      </w:r>
    </w:p>
    <w:p w14:paraId="1007B2F5" w14:textId="4E7499D0" w:rsidR="008E544C" w:rsidRPr="00F219F3" w:rsidRDefault="00F219F3" w:rsidP="00F219F3">
      <w:pPr>
        <w:ind w:left="720"/>
        <w:rPr>
          <w:b w:val="0"/>
          <w:bCs/>
        </w:rPr>
      </w:pPr>
      <w:r w:rsidRPr="00F219F3">
        <w:rPr>
          <w:b w:val="0"/>
          <w:bCs/>
        </w:rPr>
        <w:t>It is a unique concept with no offerings like this in the market currently.</w:t>
      </w:r>
    </w:p>
    <w:p w14:paraId="63700561" w14:textId="77777777" w:rsidR="008E544C" w:rsidRDefault="008E544C" w:rsidP="008E544C"/>
    <w:p w14:paraId="2A246C6B" w14:textId="5B8B4DDA" w:rsidR="00160DE6" w:rsidRPr="006170EF" w:rsidRDefault="00160DE6" w:rsidP="00160DE6">
      <w:pPr>
        <w:pStyle w:val="ListParagraph"/>
        <w:numPr>
          <w:ilvl w:val="0"/>
          <w:numId w:val="2"/>
        </w:numPr>
        <w:rPr>
          <w:b w:val="0"/>
          <w:bCs/>
        </w:rPr>
      </w:pPr>
      <w:r>
        <w:t>Wh</w:t>
      </w:r>
      <w:r w:rsidR="008E544C">
        <w:t xml:space="preserve">en </w:t>
      </w:r>
      <w:r w:rsidR="008E544C" w:rsidRPr="006170EF">
        <w:rPr>
          <w:b w:val="0"/>
          <w:bCs/>
        </w:rPr>
        <w:t>should we launch?</w:t>
      </w:r>
    </w:p>
    <w:p w14:paraId="0A368874" w14:textId="687BC162" w:rsidR="008E544C" w:rsidRPr="00A313A0" w:rsidRDefault="00A313A0" w:rsidP="00A313A0">
      <w:pPr>
        <w:ind w:left="720"/>
        <w:rPr>
          <w:b w:val="0"/>
          <w:bCs/>
        </w:rPr>
      </w:pPr>
      <w:r w:rsidRPr="00A313A0">
        <w:rPr>
          <w:b w:val="0"/>
          <w:bCs/>
        </w:rPr>
        <w:t xml:space="preserve">The launch should be done </w:t>
      </w:r>
      <w:r w:rsidR="00796E22">
        <w:rPr>
          <w:b w:val="0"/>
          <w:bCs/>
        </w:rPr>
        <w:t>immediately</w:t>
      </w:r>
      <w:r>
        <w:rPr>
          <w:b w:val="0"/>
          <w:bCs/>
        </w:rPr>
        <w:t xml:space="preserve"> as it is necessary to assess public awareness to avoid </w:t>
      </w:r>
      <w:r w:rsidR="002E2AA9">
        <w:rPr>
          <w:b w:val="0"/>
          <w:bCs/>
        </w:rPr>
        <w:t xml:space="preserve">the </w:t>
      </w:r>
      <w:r>
        <w:rPr>
          <w:b w:val="0"/>
          <w:bCs/>
        </w:rPr>
        <w:t>spread of disease.</w:t>
      </w:r>
    </w:p>
    <w:p w14:paraId="38502F75" w14:textId="77777777" w:rsidR="008E544C" w:rsidRDefault="008E544C" w:rsidP="008E544C"/>
    <w:p w14:paraId="4A9C317D" w14:textId="6396E04D" w:rsidR="00160DE6" w:rsidRPr="006170EF" w:rsidRDefault="00160DE6" w:rsidP="00160DE6">
      <w:pPr>
        <w:pStyle w:val="ListParagraph"/>
        <w:numPr>
          <w:ilvl w:val="0"/>
          <w:numId w:val="2"/>
        </w:numPr>
        <w:rPr>
          <w:b w:val="0"/>
          <w:bCs/>
        </w:rPr>
      </w:pPr>
      <w:r>
        <w:t>How</w:t>
      </w:r>
      <w:r w:rsidR="008E544C">
        <w:t xml:space="preserve"> </w:t>
      </w:r>
      <w:r w:rsidR="008E544C" w:rsidRPr="006170EF">
        <w:rPr>
          <w:b w:val="0"/>
          <w:bCs/>
        </w:rPr>
        <w:t>will we do it?</w:t>
      </w:r>
    </w:p>
    <w:p w14:paraId="2E27C769" w14:textId="1DE229B6" w:rsidR="006170EF" w:rsidRPr="004E0D27" w:rsidRDefault="004E0D27" w:rsidP="006170EF">
      <w:pPr>
        <w:pStyle w:val="ListParagraph"/>
        <w:rPr>
          <w:b w:val="0"/>
          <w:bCs/>
        </w:rPr>
      </w:pPr>
      <w:r w:rsidRPr="004E0D27">
        <w:rPr>
          <w:b w:val="0"/>
          <w:bCs/>
        </w:rPr>
        <w:t xml:space="preserve">We will use C language to develop the quiz system. </w:t>
      </w:r>
    </w:p>
    <w:p w14:paraId="70BDEF4F" w14:textId="41929C31" w:rsidR="0066724E" w:rsidRDefault="0066724E" w:rsidP="005F7C9E"/>
    <w:bookmarkStart w:id="4" w:name="_Toc99212252" w:displacedByCustomXml="next"/>
    <w:sdt>
      <w:sdtPr>
        <w:id w:val="383609148"/>
        <w:placeholder>
          <w:docPart w:val="76A69CF0D6C441609D272DD08F4DB0B9"/>
        </w:placeholder>
        <w15:dataBinding w:prefixMappings="xmlns:ns0='http://schemas.microsoft.com/temp/samples' " w:xpath="/ns0:employees[1]/ns0:employee[1]/ns0:CompanyName[1]" w:storeItemID="{00000000-0000-0000-0000-000000000000}"/>
        <w15:appearance w15:val="hidden"/>
      </w:sdtPr>
      <w:sdtEndPr/>
      <w:sdtContent>
        <w:p w14:paraId="46D300C3" w14:textId="77777777" w:rsidR="0066724E" w:rsidRDefault="0066724E" w:rsidP="0066724E">
          <w:pPr>
            <w:pStyle w:val="Heading2"/>
          </w:pPr>
          <w:r>
            <w:t>SWOT Analysis</w:t>
          </w:r>
        </w:p>
      </w:sdtContent>
    </w:sdt>
    <w:bookmarkEnd w:id="4" w:displacedByCustomXml="prev"/>
    <w:p w14:paraId="1C7190C1" w14:textId="5EF38943" w:rsidR="00207B43" w:rsidRDefault="00207B43" w:rsidP="00207B43">
      <w:pPr>
        <w:pStyle w:val="ListParagraph"/>
        <w:numPr>
          <w:ilvl w:val="0"/>
          <w:numId w:val="2"/>
        </w:numPr>
      </w:pPr>
      <w:r>
        <w:t>Strength</w:t>
      </w:r>
      <w:r w:rsidR="006A517A">
        <w:t xml:space="preserve"> </w:t>
      </w:r>
      <w:r w:rsidR="002A6E5A">
        <w:t>-</w:t>
      </w:r>
      <w:r w:rsidR="006A517A">
        <w:t xml:space="preserve"> </w:t>
      </w:r>
      <w:r w:rsidR="002A6E5A" w:rsidRPr="002A6E5A">
        <w:rPr>
          <w:b w:val="0"/>
          <w:bCs/>
        </w:rPr>
        <w:t>Unique concept and price money will attract users</w:t>
      </w:r>
    </w:p>
    <w:p w14:paraId="4BCAF98E" w14:textId="5FC84481" w:rsidR="00207B43" w:rsidRDefault="00207B43" w:rsidP="00207B43">
      <w:pPr>
        <w:pStyle w:val="ListParagraph"/>
        <w:numPr>
          <w:ilvl w:val="0"/>
          <w:numId w:val="2"/>
        </w:numPr>
      </w:pPr>
      <w:r>
        <w:t>Weakness</w:t>
      </w:r>
      <w:r w:rsidR="006A517A">
        <w:t xml:space="preserve"> </w:t>
      </w:r>
      <w:r w:rsidR="002A6E5A">
        <w:t>-</w:t>
      </w:r>
      <w:r w:rsidR="006A517A">
        <w:t xml:space="preserve"> </w:t>
      </w:r>
      <w:r w:rsidR="002A6E5A" w:rsidRPr="002A6E5A">
        <w:rPr>
          <w:b w:val="0"/>
          <w:bCs/>
        </w:rPr>
        <w:t xml:space="preserve">Static set of questions can make users win </w:t>
      </w:r>
      <w:r w:rsidR="00796E22">
        <w:rPr>
          <w:b w:val="0"/>
          <w:bCs/>
        </w:rPr>
        <w:t xml:space="preserve">the </w:t>
      </w:r>
      <w:r w:rsidR="002A6E5A" w:rsidRPr="002A6E5A">
        <w:rPr>
          <w:b w:val="0"/>
          <w:bCs/>
        </w:rPr>
        <w:t xml:space="preserve">game easily. </w:t>
      </w:r>
      <w:r w:rsidR="00796E22">
        <w:rPr>
          <w:b w:val="0"/>
          <w:bCs/>
        </w:rPr>
        <w:t>We n</w:t>
      </w:r>
      <w:r w:rsidR="002A6E5A" w:rsidRPr="002A6E5A">
        <w:rPr>
          <w:b w:val="0"/>
          <w:bCs/>
        </w:rPr>
        <w:t>eed to randomize questions in upcoming implementations</w:t>
      </w:r>
      <w:r w:rsidR="002A6E5A">
        <w:rPr>
          <w:b w:val="0"/>
          <w:bCs/>
        </w:rPr>
        <w:t>.</w:t>
      </w:r>
      <w:r w:rsidR="002A6E5A">
        <w:t xml:space="preserve"> </w:t>
      </w:r>
    </w:p>
    <w:p w14:paraId="44D49454" w14:textId="20F8F2E4" w:rsidR="00207B43" w:rsidRDefault="00207B43" w:rsidP="00207B43">
      <w:pPr>
        <w:pStyle w:val="ListParagraph"/>
        <w:numPr>
          <w:ilvl w:val="0"/>
          <w:numId w:val="2"/>
        </w:numPr>
      </w:pPr>
      <w:r>
        <w:lastRenderedPageBreak/>
        <w:t>Opportunity</w:t>
      </w:r>
      <w:r w:rsidR="006A517A">
        <w:t xml:space="preserve"> </w:t>
      </w:r>
      <w:r w:rsidR="002A6E5A">
        <w:t>-</w:t>
      </w:r>
      <w:r w:rsidR="006A517A">
        <w:t xml:space="preserve"> </w:t>
      </w:r>
      <w:r w:rsidR="002A6E5A" w:rsidRPr="002A6E5A">
        <w:rPr>
          <w:b w:val="0"/>
          <w:bCs/>
        </w:rPr>
        <w:t>Covid pandemic is going on</w:t>
      </w:r>
      <w:r w:rsidR="00796E22">
        <w:rPr>
          <w:b w:val="0"/>
          <w:bCs/>
        </w:rPr>
        <w:t>,</w:t>
      </w:r>
      <w:r w:rsidR="002A6E5A" w:rsidRPr="002A6E5A">
        <w:rPr>
          <w:b w:val="0"/>
          <w:bCs/>
        </w:rPr>
        <w:t xml:space="preserve"> so this product will help users and this can be scaled in other situations as well where user education is necessary.</w:t>
      </w:r>
    </w:p>
    <w:p w14:paraId="2A4B28E4" w14:textId="2D5C6D0F" w:rsidR="00207B43" w:rsidRPr="00A11664" w:rsidRDefault="00207B43" w:rsidP="000C2384">
      <w:pPr>
        <w:pStyle w:val="ListParagraph"/>
        <w:numPr>
          <w:ilvl w:val="0"/>
          <w:numId w:val="2"/>
        </w:numPr>
      </w:pPr>
      <w:r>
        <w:t>Threats</w:t>
      </w:r>
      <w:r w:rsidR="006A517A">
        <w:t xml:space="preserve"> </w:t>
      </w:r>
      <w:r w:rsidR="008A6A20">
        <w:t>-</w:t>
      </w:r>
      <w:r w:rsidR="006A517A">
        <w:t xml:space="preserve"> </w:t>
      </w:r>
      <w:r w:rsidR="002A6E5A">
        <w:rPr>
          <w:b w:val="0"/>
          <w:bCs/>
        </w:rPr>
        <w:t xml:space="preserve">If </w:t>
      </w:r>
      <w:r w:rsidR="00796E22">
        <w:rPr>
          <w:b w:val="0"/>
          <w:bCs/>
        </w:rPr>
        <w:t>the product works well, it can be implemented by other users, so we need to bring in enhancements frequently to distinguish the product and</w:t>
      </w:r>
      <w:r w:rsidR="008A6A20">
        <w:rPr>
          <w:b w:val="0"/>
          <w:bCs/>
        </w:rPr>
        <w:t xml:space="preserve"> make it hard to replicate</w:t>
      </w:r>
      <w:r w:rsidR="008A6A20" w:rsidRPr="000C2384">
        <w:rPr>
          <w:b w:val="0"/>
          <w:bCs/>
        </w:rPr>
        <w:t xml:space="preserve"> easily.</w:t>
      </w:r>
    </w:p>
    <w:p w14:paraId="68A48E89" w14:textId="2DA79DE5" w:rsidR="00A11664" w:rsidRDefault="00A11664" w:rsidP="00A11664"/>
    <w:p w14:paraId="1261366E" w14:textId="3671E471" w:rsidR="00A11664" w:rsidRDefault="00A11664" w:rsidP="00A11664"/>
    <w:p w14:paraId="4A558BA8" w14:textId="4EDB863F" w:rsidR="00A11664" w:rsidRDefault="00A11664" w:rsidP="00A11664"/>
    <w:p w14:paraId="56B9ED09" w14:textId="35C75D6B" w:rsidR="00A11664" w:rsidRDefault="00A11664" w:rsidP="00A11664"/>
    <w:p w14:paraId="3C57A1F8" w14:textId="08ED879B" w:rsidR="00A11664" w:rsidRDefault="00A11664" w:rsidP="00A11664"/>
    <w:p w14:paraId="1B77F6FD" w14:textId="644B0BCB" w:rsidR="00A11664" w:rsidRDefault="00A11664" w:rsidP="00A11664"/>
    <w:p w14:paraId="2E105A51" w14:textId="44659AA9" w:rsidR="00A11664" w:rsidRDefault="00A11664" w:rsidP="00A11664"/>
    <w:p w14:paraId="08EB18F1" w14:textId="3E289D55" w:rsidR="00A11664" w:rsidRDefault="00A11664" w:rsidP="00A11664"/>
    <w:p w14:paraId="3728A02B" w14:textId="2C9566BE" w:rsidR="00A11664" w:rsidRDefault="00A11664" w:rsidP="00A11664"/>
    <w:p w14:paraId="7A9347AF" w14:textId="7F31FB68" w:rsidR="00A11664" w:rsidRDefault="00A11664" w:rsidP="00A11664"/>
    <w:p w14:paraId="3B86C848" w14:textId="3CBE439B" w:rsidR="00A11664" w:rsidRDefault="00A11664" w:rsidP="00A11664"/>
    <w:p w14:paraId="6A3455CA" w14:textId="74CC2755" w:rsidR="00A11664" w:rsidRDefault="00A11664" w:rsidP="00A11664"/>
    <w:p w14:paraId="570DD8DF" w14:textId="4945B98E" w:rsidR="00A11664" w:rsidRDefault="00A11664" w:rsidP="00A11664"/>
    <w:p w14:paraId="12EC4E90" w14:textId="0E8E92DA" w:rsidR="00A11664" w:rsidRDefault="00A11664" w:rsidP="00A11664"/>
    <w:p w14:paraId="0EA472F1" w14:textId="55DA2E70" w:rsidR="00A11664" w:rsidRDefault="00A11664" w:rsidP="00A11664"/>
    <w:p w14:paraId="2E3462F1" w14:textId="2AC492BD" w:rsidR="00A11664" w:rsidRDefault="00A11664" w:rsidP="00A11664"/>
    <w:p w14:paraId="523E38AC" w14:textId="3810FA6C" w:rsidR="00A11664" w:rsidRDefault="00A11664" w:rsidP="00A11664"/>
    <w:p w14:paraId="7E63D633" w14:textId="571D61FB" w:rsidR="00A11664" w:rsidRDefault="00A11664" w:rsidP="00A11664"/>
    <w:p w14:paraId="1D44B2FA" w14:textId="6F92DDA9" w:rsidR="00A11664" w:rsidRDefault="00A11664" w:rsidP="00A11664"/>
    <w:p w14:paraId="704E891D" w14:textId="0FEF0CF5" w:rsidR="00A11664" w:rsidRDefault="00A11664" w:rsidP="00A11664"/>
    <w:p w14:paraId="60D0CA60" w14:textId="44F0A7A1" w:rsidR="00A11664" w:rsidRDefault="00A11664" w:rsidP="00A11664"/>
    <w:p w14:paraId="5F5BB4C3" w14:textId="5C327E8C" w:rsidR="00A11664" w:rsidRDefault="00A11664" w:rsidP="00A11664"/>
    <w:p w14:paraId="182D954E" w14:textId="6F1DDA1A" w:rsidR="00A11664" w:rsidRDefault="00A11664" w:rsidP="00A11664"/>
    <w:p w14:paraId="67450B5B" w14:textId="5ED1A242" w:rsidR="005D0DF3" w:rsidRDefault="005D0DF3" w:rsidP="00A11664"/>
    <w:p w14:paraId="2B4AB603" w14:textId="6C356A7A" w:rsidR="005D0DF3" w:rsidRDefault="005D0DF3" w:rsidP="00A11664"/>
    <w:p w14:paraId="5842BEE8" w14:textId="77777777" w:rsidR="005D0DF3" w:rsidRDefault="005D0DF3" w:rsidP="00A11664"/>
    <w:p w14:paraId="66260D7E" w14:textId="4F748C4D" w:rsidR="00EB0E54" w:rsidRDefault="00B20956" w:rsidP="00EB0E54">
      <w:pPr>
        <w:pStyle w:val="Heading1"/>
      </w:pPr>
      <w:bookmarkStart w:id="5" w:name="_Toc99212253"/>
      <w:r>
        <w:lastRenderedPageBreak/>
        <w:t>Behavioral</w:t>
      </w:r>
      <w:r w:rsidR="005D0DF3">
        <w:t xml:space="preserve"> Diagram</w:t>
      </w:r>
      <w:bookmarkEnd w:id="5"/>
    </w:p>
    <w:p w14:paraId="6398624A" w14:textId="67FF8A7F" w:rsidR="00A11664" w:rsidRDefault="00A11664" w:rsidP="00A11664"/>
    <w:bookmarkStart w:id="6" w:name="_Toc99212254" w:displacedByCustomXml="next"/>
    <w:sdt>
      <w:sdtPr>
        <w:rPr>
          <w:rFonts w:eastAsiaTheme="minorEastAsia" w:cstheme="minorBidi"/>
          <w:b/>
          <w:sz w:val="28"/>
          <w:szCs w:val="22"/>
        </w:rPr>
        <w:id w:val="-2047512517"/>
        <w:placeholder>
          <w:docPart w:val="43650148AD034A188D8FDC6AFD5A8355"/>
        </w:placeholder>
        <w15:dataBinding w:prefixMappings="xmlns:ns0='http://schemas.microsoft.com/temp/samples' " w:xpath="/ns0:employees[1]/ns0:employee[1]/ns0:CompanyName[1]" w:storeItemID="{00000000-0000-0000-0000-000000000000}"/>
        <w15:appearance w15:val="hidden"/>
      </w:sdtPr>
      <w:sdtEndPr/>
      <w:sdtContent>
        <w:p w14:paraId="7321591E" w14:textId="77777777" w:rsidR="00B20956" w:rsidRDefault="00B20956" w:rsidP="005D0DF3">
          <w:pPr>
            <w:pStyle w:val="Heading2"/>
          </w:pPr>
          <w:r>
            <w:t>Use Case Diagram</w:t>
          </w:r>
          <w:bookmarkEnd w:id="6"/>
        </w:p>
        <w:p w14:paraId="6A6BBA48" w14:textId="73BDD0A4" w:rsidR="005D0DF3" w:rsidRPr="00B20956" w:rsidRDefault="00B20956" w:rsidP="00B20956">
          <w:r>
            <w:rPr>
              <w:noProof/>
            </w:rPr>
            <w:drawing>
              <wp:inline distT="0" distB="0" distL="0" distR="0" wp14:anchorId="6EA28EF8" wp14:editId="518844A2">
                <wp:extent cx="587502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020" cy="4800600"/>
                        </a:xfrm>
                        <a:prstGeom prst="rect">
                          <a:avLst/>
                        </a:prstGeom>
                        <a:noFill/>
                        <a:ln>
                          <a:noFill/>
                        </a:ln>
                      </pic:spPr>
                    </pic:pic>
                  </a:graphicData>
                </a:graphic>
              </wp:inline>
            </w:drawing>
          </w:r>
        </w:p>
      </w:sdtContent>
    </w:sdt>
    <w:p w14:paraId="51710D44" w14:textId="7916CF74" w:rsidR="00A11664" w:rsidRDefault="00A11664" w:rsidP="00A11664"/>
    <w:p w14:paraId="7B21889A" w14:textId="646C2E70" w:rsidR="00A11664" w:rsidRDefault="00A11664" w:rsidP="00A11664"/>
    <w:p w14:paraId="253E6F3B" w14:textId="78265BAC" w:rsidR="0056113C" w:rsidRDefault="0056113C" w:rsidP="00A11664"/>
    <w:p w14:paraId="7297CEB7" w14:textId="44E23EC9" w:rsidR="0056113C" w:rsidRDefault="0056113C" w:rsidP="00A11664"/>
    <w:p w14:paraId="368F8C0C" w14:textId="77777777" w:rsidR="0056113C" w:rsidRDefault="0056113C" w:rsidP="00A11664"/>
    <w:p w14:paraId="385D5580" w14:textId="6FA5ED9B" w:rsidR="00A11664" w:rsidRDefault="00A11664" w:rsidP="00A11664"/>
    <w:p w14:paraId="4B9958E8" w14:textId="54F49106" w:rsidR="00A11664" w:rsidRDefault="00A11664" w:rsidP="00A11664"/>
    <w:p w14:paraId="3246D6C5" w14:textId="00C364B7" w:rsidR="00A11664" w:rsidRDefault="00A11664" w:rsidP="00A11664">
      <w:pPr>
        <w:pStyle w:val="Heading1"/>
      </w:pPr>
      <w:bookmarkStart w:id="7" w:name="_Toc99212255"/>
      <w:r>
        <w:lastRenderedPageBreak/>
        <w:t>Requirements/Solution Design</w:t>
      </w:r>
      <w:bookmarkEnd w:id="7"/>
    </w:p>
    <w:p w14:paraId="456C7DBA" w14:textId="581B6C29" w:rsidR="00A11664" w:rsidRDefault="00A11664" w:rsidP="00A11664">
      <w:pPr>
        <w:rPr>
          <w:b w:val="0"/>
          <w:bCs/>
        </w:rPr>
      </w:pPr>
      <w:r w:rsidRPr="0066724E">
        <w:rPr>
          <w:b w:val="0"/>
          <w:bCs/>
        </w:rPr>
        <w:t xml:space="preserve">This section details </w:t>
      </w:r>
      <w:r>
        <w:rPr>
          <w:b w:val="0"/>
          <w:bCs/>
        </w:rPr>
        <w:t>the requirements and solution</w:t>
      </w:r>
      <w:r w:rsidR="00796E22">
        <w:rPr>
          <w:b w:val="0"/>
          <w:bCs/>
        </w:rPr>
        <w:t>s</w:t>
      </w:r>
      <w:r>
        <w:rPr>
          <w:b w:val="0"/>
          <w:bCs/>
        </w:rPr>
        <w:t xml:space="preserve"> created for our system.</w:t>
      </w:r>
    </w:p>
    <w:p w14:paraId="6677E65F" w14:textId="77777777" w:rsidR="00A11664" w:rsidRDefault="00A11664" w:rsidP="00A11664">
      <w:pPr>
        <w:rPr>
          <w:b w:val="0"/>
          <w:bCs/>
        </w:rPr>
      </w:pPr>
    </w:p>
    <w:bookmarkStart w:id="8" w:name="_Toc99212256" w:displacedByCustomXml="next"/>
    <w:sdt>
      <w:sdtPr>
        <w:id w:val="-1838141501"/>
        <w:placeholder>
          <w:docPart w:val="2FCAA1AF4DEE4ABFABF1855203627F8E"/>
        </w:placeholder>
        <w15:dataBinding w:prefixMappings="xmlns:ns0='http://schemas.microsoft.com/temp/samples' " w:xpath="/ns0:employees[1]/ns0:employee[1]/ns0:CompanyName[1]" w:storeItemID="{00000000-0000-0000-0000-000000000000}"/>
        <w15:appearance w15:val="hidden"/>
      </w:sdtPr>
      <w:sdtEndPr/>
      <w:sdtContent>
        <w:p w14:paraId="50A1E7D8" w14:textId="37A1EC50" w:rsidR="001F6D05" w:rsidRDefault="001F6D05" w:rsidP="001F6D05">
          <w:pPr>
            <w:pStyle w:val="Heading2"/>
            <w:rPr>
              <w:rFonts w:eastAsiaTheme="minorEastAsia" w:cstheme="minorBidi"/>
              <w:b/>
              <w:sz w:val="28"/>
              <w:szCs w:val="22"/>
            </w:rPr>
          </w:pPr>
          <w:r>
            <w:t>Hig</w:t>
          </w:r>
          <w:r w:rsidR="005D0DF3">
            <w:t>h</w:t>
          </w:r>
          <w:r w:rsidR="00796E22">
            <w:t>-</w:t>
          </w:r>
          <w:r>
            <w:t>Level Requirements</w:t>
          </w:r>
        </w:p>
      </w:sdtContent>
    </w:sdt>
    <w:bookmarkEnd w:id="8" w:displacedByCustomXml="prev"/>
    <w:p w14:paraId="6384146A" w14:textId="13F3E4B4" w:rsidR="00A11664" w:rsidRPr="005E5C2F" w:rsidRDefault="005E5C2F" w:rsidP="00480EBA">
      <w:pPr>
        <w:pStyle w:val="ListParagraph"/>
        <w:numPr>
          <w:ilvl w:val="0"/>
          <w:numId w:val="3"/>
        </w:numPr>
        <w:jc w:val="both"/>
        <w:rPr>
          <w:b w:val="0"/>
          <w:bCs/>
        </w:rPr>
      </w:pPr>
      <w:r w:rsidRPr="005E5C2F">
        <w:rPr>
          <w:b w:val="0"/>
          <w:bCs/>
        </w:rPr>
        <w:t xml:space="preserve">Show a list of menu options to users to start </w:t>
      </w:r>
      <w:r w:rsidR="00796E22">
        <w:rPr>
          <w:b w:val="0"/>
          <w:bCs/>
        </w:rPr>
        <w:t xml:space="preserve">the </w:t>
      </w:r>
      <w:r w:rsidRPr="005E5C2F">
        <w:rPr>
          <w:b w:val="0"/>
          <w:bCs/>
        </w:rPr>
        <w:t xml:space="preserve">game, quit </w:t>
      </w:r>
      <w:r w:rsidR="00796E22">
        <w:rPr>
          <w:b w:val="0"/>
          <w:bCs/>
        </w:rPr>
        <w:t xml:space="preserve">the </w:t>
      </w:r>
      <w:r w:rsidRPr="005E5C2F">
        <w:rPr>
          <w:b w:val="0"/>
          <w:bCs/>
        </w:rPr>
        <w:t>game, reset scores or ask for help</w:t>
      </w:r>
      <w:r>
        <w:rPr>
          <w:b w:val="0"/>
          <w:bCs/>
        </w:rPr>
        <w:t>.</w:t>
      </w:r>
    </w:p>
    <w:p w14:paraId="1D54BB73" w14:textId="358F2CAE" w:rsidR="005E5C2F" w:rsidRPr="005E5C2F" w:rsidRDefault="005E5C2F" w:rsidP="00480EBA">
      <w:pPr>
        <w:pStyle w:val="ListParagraph"/>
        <w:numPr>
          <w:ilvl w:val="0"/>
          <w:numId w:val="3"/>
        </w:numPr>
        <w:jc w:val="both"/>
        <w:rPr>
          <w:b w:val="0"/>
          <w:bCs/>
        </w:rPr>
      </w:pPr>
      <w:r w:rsidRPr="005E5C2F">
        <w:rPr>
          <w:b w:val="0"/>
          <w:bCs/>
        </w:rPr>
        <w:t xml:space="preserve">Allow </w:t>
      </w:r>
      <w:r w:rsidR="00796E22">
        <w:rPr>
          <w:b w:val="0"/>
          <w:bCs/>
        </w:rPr>
        <w:t xml:space="preserve">the </w:t>
      </w:r>
      <w:r w:rsidRPr="005E5C2F">
        <w:rPr>
          <w:b w:val="0"/>
          <w:bCs/>
        </w:rPr>
        <w:t xml:space="preserve">user to enter </w:t>
      </w:r>
      <w:r w:rsidR="00796E22">
        <w:rPr>
          <w:b w:val="0"/>
          <w:bCs/>
        </w:rPr>
        <w:t xml:space="preserve">the </w:t>
      </w:r>
      <w:r w:rsidRPr="005E5C2F">
        <w:rPr>
          <w:b w:val="0"/>
          <w:bCs/>
        </w:rPr>
        <w:t>name on starting game</w:t>
      </w:r>
      <w:r w:rsidR="004979A5">
        <w:rPr>
          <w:b w:val="0"/>
          <w:bCs/>
        </w:rPr>
        <w:t xml:space="preserve"> and display rules to the user.</w:t>
      </w:r>
    </w:p>
    <w:p w14:paraId="36B24589" w14:textId="7CD0F582" w:rsidR="005E5C2F" w:rsidRPr="005E5C2F" w:rsidRDefault="005E5C2F" w:rsidP="00480EBA">
      <w:pPr>
        <w:pStyle w:val="ListParagraph"/>
        <w:numPr>
          <w:ilvl w:val="0"/>
          <w:numId w:val="3"/>
        </w:numPr>
        <w:jc w:val="both"/>
        <w:rPr>
          <w:b w:val="0"/>
          <w:bCs/>
        </w:rPr>
      </w:pPr>
      <w:r w:rsidRPr="005E5C2F">
        <w:rPr>
          <w:b w:val="0"/>
          <w:bCs/>
        </w:rPr>
        <w:t>Allow user to play warm</w:t>
      </w:r>
      <w:r w:rsidR="00E76709">
        <w:rPr>
          <w:b w:val="0"/>
          <w:bCs/>
        </w:rPr>
        <w:t>-</w:t>
      </w:r>
      <w:r w:rsidRPr="005E5C2F">
        <w:rPr>
          <w:b w:val="0"/>
          <w:bCs/>
        </w:rPr>
        <w:t xml:space="preserve">up round and disqualify user from playing </w:t>
      </w:r>
      <w:r w:rsidR="00796E22">
        <w:rPr>
          <w:b w:val="0"/>
          <w:bCs/>
        </w:rPr>
        <w:t xml:space="preserve">the </w:t>
      </w:r>
      <w:r w:rsidRPr="005E5C2F">
        <w:rPr>
          <w:b w:val="0"/>
          <w:bCs/>
        </w:rPr>
        <w:t xml:space="preserve">main round if </w:t>
      </w:r>
      <w:r w:rsidR="00796E22">
        <w:rPr>
          <w:b w:val="0"/>
          <w:bCs/>
        </w:rPr>
        <w:t xml:space="preserve">the </w:t>
      </w:r>
      <w:r w:rsidRPr="005E5C2F">
        <w:rPr>
          <w:b w:val="0"/>
          <w:bCs/>
        </w:rPr>
        <w:t>score is less than 50%.</w:t>
      </w:r>
    </w:p>
    <w:p w14:paraId="646FAE7B" w14:textId="56402F2D" w:rsidR="005E5C2F" w:rsidRPr="005E5C2F" w:rsidRDefault="005E5C2F" w:rsidP="00480EBA">
      <w:pPr>
        <w:pStyle w:val="ListParagraph"/>
        <w:numPr>
          <w:ilvl w:val="0"/>
          <w:numId w:val="3"/>
        </w:numPr>
        <w:jc w:val="both"/>
        <w:rPr>
          <w:b w:val="0"/>
          <w:bCs/>
        </w:rPr>
      </w:pPr>
      <w:r w:rsidRPr="005E5C2F">
        <w:rPr>
          <w:b w:val="0"/>
          <w:bCs/>
        </w:rPr>
        <w:t xml:space="preserve">Allow </w:t>
      </w:r>
      <w:r w:rsidR="00796E22">
        <w:rPr>
          <w:b w:val="0"/>
          <w:bCs/>
        </w:rPr>
        <w:t xml:space="preserve">the </w:t>
      </w:r>
      <w:r w:rsidRPr="005E5C2F">
        <w:rPr>
          <w:b w:val="0"/>
          <w:bCs/>
        </w:rPr>
        <w:t xml:space="preserve">user to play </w:t>
      </w:r>
      <w:r w:rsidR="00796E22">
        <w:rPr>
          <w:b w:val="0"/>
          <w:bCs/>
        </w:rPr>
        <w:t xml:space="preserve">the </w:t>
      </w:r>
      <w:r w:rsidRPr="005E5C2F">
        <w:rPr>
          <w:b w:val="0"/>
          <w:bCs/>
        </w:rPr>
        <w:t>main round and save</w:t>
      </w:r>
      <w:r w:rsidR="00796E22">
        <w:rPr>
          <w:b w:val="0"/>
          <w:bCs/>
        </w:rPr>
        <w:t xml:space="preserve"> </w:t>
      </w:r>
      <w:r w:rsidR="00E76709">
        <w:rPr>
          <w:b w:val="0"/>
          <w:bCs/>
        </w:rPr>
        <w:t xml:space="preserve">the </w:t>
      </w:r>
      <w:r w:rsidRPr="005E5C2F">
        <w:rPr>
          <w:b w:val="0"/>
          <w:bCs/>
        </w:rPr>
        <w:t>number of correct answers.</w:t>
      </w:r>
    </w:p>
    <w:p w14:paraId="67ED34C9" w14:textId="1E675267" w:rsidR="005E5C2F" w:rsidRPr="00480EBA" w:rsidRDefault="00480EBA" w:rsidP="00480EBA">
      <w:pPr>
        <w:pStyle w:val="ListParagraph"/>
        <w:numPr>
          <w:ilvl w:val="0"/>
          <w:numId w:val="3"/>
        </w:numPr>
        <w:jc w:val="both"/>
        <w:rPr>
          <w:b w:val="0"/>
          <w:bCs/>
        </w:rPr>
      </w:pPr>
      <w:r w:rsidRPr="00480EBA">
        <w:rPr>
          <w:b w:val="0"/>
          <w:bCs/>
        </w:rPr>
        <w:t xml:space="preserve">End game on giving any single incorrect answer and show </w:t>
      </w:r>
      <w:r w:rsidR="00E76709">
        <w:rPr>
          <w:b w:val="0"/>
          <w:bCs/>
        </w:rPr>
        <w:t xml:space="preserve">the </w:t>
      </w:r>
      <w:r w:rsidRPr="00480EBA">
        <w:rPr>
          <w:b w:val="0"/>
          <w:bCs/>
        </w:rPr>
        <w:t>final winning amount.</w:t>
      </w:r>
      <w:r w:rsidR="005E5C2F" w:rsidRPr="00480EBA">
        <w:rPr>
          <w:b w:val="0"/>
          <w:bCs/>
        </w:rPr>
        <w:t xml:space="preserve">  </w:t>
      </w:r>
    </w:p>
    <w:p w14:paraId="3DE7476D" w14:textId="6CAC0141" w:rsidR="001F6D05" w:rsidRDefault="001F6D05" w:rsidP="00A11664"/>
    <w:p w14:paraId="1DB90098" w14:textId="77777777" w:rsidR="001F6D05" w:rsidRDefault="001F6D05" w:rsidP="00A11664"/>
    <w:bookmarkStart w:id="9" w:name="_Toc99212257" w:displacedByCustomXml="next"/>
    <w:sdt>
      <w:sdtPr>
        <w:id w:val="1293473686"/>
        <w:placeholder>
          <w:docPart w:val="AAA68A6B698E4E59A64F38F99BF5C5FF"/>
        </w:placeholder>
        <w15:dataBinding w:prefixMappings="xmlns:ns0='http://schemas.microsoft.com/temp/samples' " w:xpath="/ns0:employees[1]/ns0:employee[1]/ns0:CompanyName[1]" w:storeItemID="{00000000-0000-0000-0000-000000000000}"/>
        <w15:appearance w15:val="hidden"/>
      </w:sdtPr>
      <w:sdtEndPr/>
      <w:sdtContent>
        <w:p w14:paraId="7805BC00" w14:textId="5CE09907" w:rsidR="001F6D05" w:rsidRDefault="001F6D05" w:rsidP="001F6D05">
          <w:pPr>
            <w:pStyle w:val="Heading2"/>
          </w:pPr>
          <w:r>
            <w:t>Lo</w:t>
          </w:r>
          <w:r w:rsidR="00EB0E54">
            <w:t>w</w:t>
          </w:r>
          <w:r w:rsidR="00796E22">
            <w:t>-</w:t>
          </w:r>
          <w:r>
            <w:t>Level Requirements</w:t>
          </w:r>
        </w:p>
      </w:sdtContent>
    </w:sdt>
    <w:bookmarkEnd w:id="9" w:displacedByCustomXml="prev"/>
    <w:p w14:paraId="5229491C" w14:textId="05DFE1DB" w:rsidR="00D36963" w:rsidRDefault="00D24D68" w:rsidP="00007156">
      <w:pPr>
        <w:pStyle w:val="ListParagraph"/>
        <w:numPr>
          <w:ilvl w:val="0"/>
          <w:numId w:val="3"/>
        </w:numPr>
        <w:jc w:val="both"/>
        <w:rPr>
          <w:b w:val="0"/>
          <w:bCs/>
        </w:rPr>
      </w:pPr>
      <w:r w:rsidRPr="00A203B8">
        <w:rPr>
          <w:b w:val="0"/>
          <w:bCs/>
        </w:rPr>
        <w:t xml:space="preserve">Show a list of menu options to users to start </w:t>
      </w:r>
      <w:r w:rsidR="00E76709">
        <w:rPr>
          <w:b w:val="0"/>
          <w:bCs/>
        </w:rPr>
        <w:t xml:space="preserve">the </w:t>
      </w:r>
      <w:r w:rsidRPr="00A203B8">
        <w:rPr>
          <w:b w:val="0"/>
          <w:bCs/>
        </w:rPr>
        <w:t xml:space="preserve">game, quit </w:t>
      </w:r>
      <w:r w:rsidR="00E76709">
        <w:rPr>
          <w:b w:val="0"/>
          <w:bCs/>
        </w:rPr>
        <w:t xml:space="preserve">the </w:t>
      </w:r>
      <w:r w:rsidRPr="00A203B8">
        <w:rPr>
          <w:b w:val="0"/>
          <w:bCs/>
        </w:rPr>
        <w:t xml:space="preserve">game, reset scores or ask for help. </w:t>
      </w:r>
    </w:p>
    <w:p w14:paraId="522FD341" w14:textId="77777777" w:rsidR="00A203B8" w:rsidRPr="00A203B8" w:rsidRDefault="00A203B8" w:rsidP="00A203B8">
      <w:pPr>
        <w:pStyle w:val="ListParagraph"/>
        <w:jc w:val="both"/>
        <w:rPr>
          <w:b w:val="0"/>
          <w:bCs/>
        </w:rPr>
      </w:pPr>
    </w:p>
    <w:p w14:paraId="2DEAA131" w14:textId="4B18EF4F" w:rsidR="00D24D68" w:rsidRDefault="00D24D68" w:rsidP="00A203B8">
      <w:pPr>
        <w:numPr>
          <w:ilvl w:val="0"/>
          <w:numId w:val="6"/>
        </w:numPr>
        <w:spacing w:line="240" w:lineRule="auto"/>
        <w:ind w:left="1418"/>
        <w:jc w:val="both"/>
        <w:rPr>
          <w:b w:val="0"/>
          <w:bCs/>
        </w:rPr>
      </w:pPr>
      <w:r>
        <w:rPr>
          <w:b w:val="0"/>
          <w:bCs/>
        </w:rPr>
        <w:t>On launch of software following menu options should be displayed to the user.</w:t>
      </w:r>
    </w:p>
    <w:p w14:paraId="496E807C" w14:textId="16A18D0F" w:rsidR="00D24D68" w:rsidRDefault="00E96372" w:rsidP="00D24D68">
      <w:pPr>
        <w:pStyle w:val="ListParagraph"/>
        <w:jc w:val="both"/>
        <w:rPr>
          <w:b w:val="0"/>
          <w:bCs/>
        </w:rPr>
      </w:pPr>
      <w:r>
        <w:rPr>
          <w:noProof/>
        </w:rPr>
        <w:lastRenderedPageBreak/>
        <w:drawing>
          <wp:anchor distT="0" distB="0" distL="0" distR="0" simplePos="0" relativeHeight="251664384" behindDoc="0" locked="0" layoutInCell="1" hidden="0" allowOverlap="1" wp14:anchorId="23C83BE8" wp14:editId="25495773">
            <wp:simplePos x="0" y="0"/>
            <wp:positionH relativeFrom="margin">
              <wp:posOffset>906780</wp:posOffset>
            </wp:positionH>
            <wp:positionV relativeFrom="paragraph">
              <wp:posOffset>248920</wp:posOffset>
            </wp:positionV>
            <wp:extent cx="5029200" cy="2575560"/>
            <wp:effectExtent l="190500" t="190500" r="190500" b="186690"/>
            <wp:wrapSquare wrapText="bothSides" distT="0" distB="0" distL="0" distR="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029200" cy="2575560"/>
                    </a:xfrm>
                    <a:prstGeom prst="rect">
                      <a:avLst/>
                    </a:prstGeom>
                    <a:ln w="190500">
                      <a:solidFill>
                        <a:srgbClr val="C8C6BD"/>
                      </a:solidFill>
                      <a:prstDash val="solid"/>
                    </a:ln>
                  </pic:spPr>
                </pic:pic>
              </a:graphicData>
            </a:graphic>
            <wp14:sizeRelH relativeFrom="margin">
              <wp14:pctWidth>0</wp14:pctWidth>
            </wp14:sizeRelH>
            <wp14:sizeRelV relativeFrom="margin">
              <wp14:pctHeight>0</wp14:pctHeight>
            </wp14:sizeRelV>
          </wp:anchor>
        </w:drawing>
      </w:r>
    </w:p>
    <w:p w14:paraId="0FC85310" w14:textId="78E83957" w:rsidR="00A203B8" w:rsidRDefault="00A203B8" w:rsidP="00A203B8">
      <w:pPr>
        <w:pStyle w:val="ListParagraph"/>
        <w:numPr>
          <w:ilvl w:val="0"/>
          <w:numId w:val="3"/>
        </w:numPr>
        <w:jc w:val="both"/>
        <w:rPr>
          <w:b w:val="0"/>
          <w:bCs/>
        </w:rPr>
      </w:pPr>
      <w:r w:rsidRPr="005E5C2F">
        <w:rPr>
          <w:b w:val="0"/>
          <w:bCs/>
        </w:rPr>
        <w:t xml:space="preserve">Allow user to enter </w:t>
      </w:r>
      <w:r w:rsidR="00E76709">
        <w:rPr>
          <w:b w:val="0"/>
          <w:bCs/>
        </w:rPr>
        <w:t xml:space="preserve">the </w:t>
      </w:r>
      <w:r w:rsidRPr="005E5C2F">
        <w:rPr>
          <w:b w:val="0"/>
          <w:bCs/>
        </w:rPr>
        <w:t>name on starting game</w:t>
      </w:r>
      <w:r w:rsidR="00E07801">
        <w:rPr>
          <w:b w:val="0"/>
          <w:bCs/>
        </w:rPr>
        <w:t xml:space="preserve"> and display rules to the user</w:t>
      </w:r>
      <w:r>
        <w:rPr>
          <w:b w:val="0"/>
          <w:bCs/>
        </w:rPr>
        <w:t>.</w:t>
      </w:r>
    </w:p>
    <w:p w14:paraId="11FFAEDA" w14:textId="18E3AF46" w:rsidR="003E72E3" w:rsidRDefault="003E72E3" w:rsidP="003E72E3">
      <w:pPr>
        <w:pStyle w:val="ListParagraph"/>
        <w:jc w:val="both"/>
        <w:rPr>
          <w:b w:val="0"/>
          <w:bCs/>
        </w:rPr>
      </w:pPr>
    </w:p>
    <w:p w14:paraId="19401B1C" w14:textId="4E52CF05" w:rsidR="003E72E3" w:rsidRDefault="00ED3013" w:rsidP="003E72E3">
      <w:pPr>
        <w:numPr>
          <w:ilvl w:val="0"/>
          <w:numId w:val="6"/>
        </w:numPr>
        <w:spacing w:line="240" w:lineRule="auto"/>
        <w:ind w:left="1418"/>
        <w:jc w:val="both"/>
        <w:rPr>
          <w:b w:val="0"/>
          <w:bCs/>
        </w:rPr>
      </w:pPr>
      <w:r>
        <w:rPr>
          <w:b w:val="0"/>
          <w:bCs/>
        </w:rPr>
        <w:t>At the start of the game, a screen should be displayed to allow users</w:t>
      </w:r>
      <w:r w:rsidR="003E72E3">
        <w:rPr>
          <w:b w:val="0"/>
          <w:bCs/>
        </w:rPr>
        <w:t xml:space="preserve"> to enter </w:t>
      </w:r>
      <w:r w:rsidR="00E76709">
        <w:rPr>
          <w:b w:val="0"/>
          <w:bCs/>
        </w:rPr>
        <w:t xml:space="preserve">their </w:t>
      </w:r>
      <w:r w:rsidR="003E72E3">
        <w:rPr>
          <w:b w:val="0"/>
          <w:bCs/>
        </w:rPr>
        <w:t>name.</w:t>
      </w:r>
    </w:p>
    <w:p w14:paraId="6A375E6D" w14:textId="59DCCCCE" w:rsidR="003E72E3" w:rsidRDefault="003E72E3" w:rsidP="003E72E3">
      <w:pPr>
        <w:numPr>
          <w:ilvl w:val="0"/>
          <w:numId w:val="6"/>
        </w:numPr>
        <w:spacing w:line="240" w:lineRule="auto"/>
        <w:ind w:left="1418"/>
        <w:jc w:val="both"/>
        <w:rPr>
          <w:b w:val="0"/>
          <w:bCs/>
        </w:rPr>
      </w:pPr>
      <w:r>
        <w:rPr>
          <w:b w:val="0"/>
          <w:bCs/>
        </w:rPr>
        <w:t xml:space="preserve">Once </w:t>
      </w:r>
      <w:r w:rsidR="00ED3013">
        <w:rPr>
          <w:b w:val="0"/>
          <w:bCs/>
        </w:rPr>
        <w:t xml:space="preserve">a </w:t>
      </w:r>
      <w:r>
        <w:rPr>
          <w:b w:val="0"/>
          <w:bCs/>
        </w:rPr>
        <w:t>user enters the name, their details and score should be stored in a file.</w:t>
      </w:r>
    </w:p>
    <w:p w14:paraId="586B6E34" w14:textId="3D2E1890" w:rsidR="00A207C9" w:rsidRPr="00D24D68" w:rsidRDefault="00A207C9" w:rsidP="003E72E3">
      <w:pPr>
        <w:numPr>
          <w:ilvl w:val="0"/>
          <w:numId w:val="6"/>
        </w:numPr>
        <w:spacing w:line="240" w:lineRule="auto"/>
        <w:ind w:left="1418"/>
        <w:jc w:val="both"/>
        <w:rPr>
          <w:b w:val="0"/>
          <w:bCs/>
        </w:rPr>
      </w:pPr>
      <w:r>
        <w:rPr>
          <w:b w:val="0"/>
          <w:bCs/>
        </w:rPr>
        <w:t>A screen with below</w:t>
      </w:r>
      <w:r w:rsidR="00ED3013">
        <w:rPr>
          <w:b w:val="0"/>
          <w:bCs/>
        </w:rPr>
        <w:t>-</w:t>
      </w:r>
      <w:r>
        <w:rPr>
          <w:b w:val="0"/>
          <w:bCs/>
        </w:rPr>
        <w:t>mentioned rules should be displayed to the user.</w:t>
      </w:r>
    </w:p>
    <w:p w14:paraId="4EAD2661" w14:textId="021D04F7" w:rsidR="00E96372" w:rsidRPr="00D24D68" w:rsidRDefault="00E96372" w:rsidP="00E96372">
      <w:pPr>
        <w:numPr>
          <w:ilvl w:val="0"/>
          <w:numId w:val="7"/>
        </w:numPr>
        <w:spacing w:line="240" w:lineRule="auto"/>
        <w:ind w:left="1418"/>
        <w:jc w:val="both"/>
        <w:rPr>
          <w:b w:val="0"/>
          <w:bCs/>
        </w:rPr>
      </w:pPr>
      <w:r w:rsidRPr="00D24D68">
        <w:rPr>
          <w:b w:val="0"/>
          <w:bCs/>
        </w:rPr>
        <w:t xml:space="preserve">There </w:t>
      </w:r>
      <w:r>
        <w:rPr>
          <w:b w:val="0"/>
          <w:bCs/>
        </w:rPr>
        <w:t xml:space="preserve">should be </w:t>
      </w:r>
      <w:r w:rsidR="00ED3013">
        <w:rPr>
          <w:b w:val="0"/>
          <w:bCs/>
        </w:rPr>
        <w:t>two</w:t>
      </w:r>
      <w:r w:rsidRPr="00D24D68">
        <w:rPr>
          <w:b w:val="0"/>
          <w:bCs/>
        </w:rPr>
        <w:t xml:space="preserve"> rounds in this Quiz Game</w:t>
      </w:r>
      <w:r>
        <w:rPr>
          <w:b w:val="0"/>
          <w:bCs/>
        </w:rPr>
        <w:t>:</w:t>
      </w:r>
      <w:r w:rsidRPr="00D24D68">
        <w:rPr>
          <w:b w:val="0"/>
          <w:bCs/>
        </w:rPr>
        <w:t xml:space="preserve"> W</w:t>
      </w:r>
      <w:r>
        <w:rPr>
          <w:b w:val="0"/>
          <w:bCs/>
        </w:rPr>
        <w:t>arm</w:t>
      </w:r>
      <w:r w:rsidR="00ED3013">
        <w:rPr>
          <w:b w:val="0"/>
          <w:bCs/>
        </w:rPr>
        <w:t>-</w:t>
      </w:r>
      <w:r>
        <w:rPr>
          <w:b w:val="0"/>
          <w:bCs/>
        </w:rPr>
        <w:t>up round and</w:t>
      </w:r>
      <w:r w:rsidRPr="00D24D68">
        <w:rPr>
          <w:b w:val="0"/>
          <w:bCs/>
        </w:rPr>
        <w:t xml:space="preserve"> Challenge </w:t>
      </w:r>
      <w:r>
        <w:rPr>
          <w:b w:val="0"/>
          <w:bCs/>
        </w:rPr>
        <w:t>round</w:t>
      </w:r>
      <w:r w:rsidRPr="00D24D68">
        <w:rPr>
          <w:b w:val="0"/>
          <w:bCs/>
        </w:rPr>
        <w:t>.</w:t>
      </w:r>
    </w:p>
    <w:p w14:paraId="63A63E56" w14:textId="2161B2AA" w:rsidR="00E96372" w:rsidRPr="00D24D68" w:rsidRDefault="00E96372" w:rsidP="00E96372">
      <w:pPr>
        <w:numPr>
          <w:ilvl w:val="0"/>
          <w:numId w:val="7"/>
        </w:numPr>
        <w:spacing w:line="240" w:lineRule="auto"/>
        <w:ind w:left="1418"/>
        <w:jc w:val="both"/>
        <w:rPr>
          <w:b w:val="0"/>
          <w:bCs/>
        </w:rPr>
      </w:pPr>
      <w:r w:rsidRPr="00D24D68">
        <w:rPr>
          <w:b w:val="0"/>
          <w:bCs/>
        </w:rPr>
        <w:t>In warm</w:t>
      </w:r>
      <w:r w:rsidR="00ED3013">
        <w:rPr>
          <w:b w:val="0"/>
          <w:bCs/>
        </w:rPr>
        <w:t>-</w:t>
      </w:r>
      <w:r w:rsidRPr="00D24D68">
        <w:rPr>
          <w:b w:val="0"/>
          <w:bCs/>
        </w:rPr>
        <w:t>up round</w:t>
      </w:r>
      <w:r w:rsidR="00ED3013">
        <w:rPr>
          <w:b w:val="0"/>
          <w:bCs/>
        </w:rPr>
        <w:t>,</w:t>
      </w:r>
      <w:r w:rsidRPr="00D24D68">
        <w:rPr>
          <w:b w:val="0"/>
          <w:bCs/>
        </w:rPr>
        <w:t xml:space="preserve"> </w:t>
      </w:r>
      <w:r>
        <w:rPr>
          <w:b w:val="0"/>
          <w:bCs/>
        </w:rPr>
        <w:t>user should</w:t>
      </w:r>
      <w:r w:rsidRPr="00D24D68">
        <w:rPr>
          <w:b w:val="0"/>
          <w:bCs/>
        </w:rPr>
        <w:t xml:space="preserve"> be asked a total of 3 questions to test general knowledge.</w:t>
      </w:r>
    </w:p>
    <w:p w14:paraId="7BB2670B" w14:textId="4E848329" w:rsidR="00E96372" w:rsidRPr="00D24D68" w:rsidRDefault="00E96372" w:rsidP="00E96372">
      <w:pPr>
        <w:numPr>
          <w:ilvl w:val="0"/>
          <w:numId w:val="7"/>
        </w:numPr>
        <w:spacing w:line="240" w:lineRule="auto"/>
        <w:ind w:left="1418"/>
        <w:jc w:val="both"/>
        <w:rPr>
          <w:b w:val="0"/>
          <w:bCs/>
        </w:rPr>
      </w:pPr>
      <w:r>
        <w:rPr>
          <w:b w:val="0"/>
          <w:bCs/>
        </w:rPr>
        <w:t>User is</w:t>
      </w:r>
      <w:r w:rsidRPr="00D24D68">
        <w:rPr>
          <w:b w:val="0"/>
          <w:bCs/>
        </w:rPr>
        <w:t xml:space="preserve"> eligible to play the</w:t>
      </w:r>
      <w:r>
        <w:rPr>
          <w:b w:val="0"/>
          <w:bCs/>
        </w:rPr>
        <w:t xml:space="preserve"> challenge round</w:t>
      </w:r>
      <w:r w:rsidRPr="00D24D68">
        <w:rPr>
          <w:b w:val="0"/>
          <w:bCs/>
        </w:rPr>
        <w:t xml:space="preserve"> if </w:t>
      </w:r>
      <w:r>
        <w:rPr>
          <w:b w:val="0"/>
          <w:bCs/>
        </w:rPr>
        <w:t>they</w:t>
      </w:r>
      <w:r w:rsidRPr="00D24D68">
        <w:rPr>
          <w:b w:val="0"/>
          <w:bCs/>
        </w:rPr>
        <w:t xml:space="preserve"> give at least </w:t>
      </w:r>
      <w:r w:rsidR="00ED3013">
        <w:rPr>
          <w:b w:val="0"/>
          <w:bCs/>
        </w:rPr>
        <w:t>two</w:t>
      </w:r>
      <w:r w:rsidRPr="00D24D68">
        <w:rPr>
          <w:b w:val="0"/>
          <w:bCs/>
        </w:rPr>
        <w:t xml:space="preserve"> right answers</w:t>
      </w:r>
      <w:r w:rsidR="00ED3013">
        <w:rPr>
          <w:b w:val="0"/>
          <w:bCs/>
        </w:rPr>
        <w:t>. O</w:t>
      </w:r>
      <w:r w:rsidRPr="00D24D68">
        <w:rPr>
          <w:b w:val="0"/>
          <w:bCs/>
        </w:rPr>
        <w:t>therwise</w:t>
      </w:r>
      <w:r w:rsidR="00ED3013">
        <w:rPr>
          <w:b w:val="0"/>
          <w:bCs/>
        </w:rPr>
        <w:t>,</w:t>
      </w:r>
      <w:r w:rsidRPr="00D24D68">
        <w:rPr>
          <w:b w:val="0"/>
          <w:bCs/>
        </w:rPr>
        <w:t xml:space="preserve"> </w:t>
      </w:r>
      <w:r w:rsidR="00ED3013">
        <w:rPr>
          <w:b w:val="0"/>
          <w:bCs/>
        </w:rPr>
        <w:t>user</w:t>
      </w:r>
      <w:r w:rsidRPr="00D24D68">
        <w:rPr>
          <w:b w:val="0"/>
          <w:bCs/>
        </w:rPr>
        <w:t xml:space="preserve"> can't proceed further to the Challenge Round  </w:t>
      </w:r>
    </w:p>
    <w:p w14:paraId="7A7C1414" w14:textId="7B73B43B" w:rsidR="00E96372" w:rsidRDefault="00E96372" w:rsidP="00E96372">
      <w:pPr>
        <w:numPr>
          <w:ilvl w:val="0"/>
          <w:numId w:val="7"/>
        </w:numPr>
        <w:spacing w:line="240" w:lineRule="auto"/>
        <w:ind w:left="1418"/>
        <w:jc w:val="both"/>
        <w:rPr>
          <w:b w:val="0"/>
          <w:bCs/>
        </w:rPr>
      </w:pPr>
      <w:r>
        <w:rPr>
          <w:b w:val="0"/>
          <w:bCs/>
        </w:rPr>
        <w:t xml:space="preserve">User </w:t>
      </w:r>
      <w:r w:rsidRPr="00D24D68">
        <w:rPr>
          <w:b w:val="0"/>
          <w:bCs/>
        </w:rPr>
        <w:t xml:space="preserve">will be given </w:t>
      </w:r>
      <w:r w:rsidR="00ED3013">
        <w:rPr>
          <w:b w:val="0"/>
          <w:bCs/>
        </w:rPr>
        <w:t>four</w:t>
      </w:r>
      <w:r w:rsidRPr="00D24D68">
        <w:rPr>
          <w:b w:val="0"/>
          <w:bCs/>
        </w:rPr>
        <w:t xml:space="preserve"> options and you have to press A,</w:t>
      </w:r>
      <w:r w:rsidR="007C41A3">
        <w:rPr>
          <w:b w:val="0"/>
          <w:bCs/>
        </w:rPr>
        <w:t xml:space="preserve"> </w:t>
      </w:r>
      <w:r w:rsidRPr="00D24D68">
        <w:rPr>
          <w:b w:val="0"/>
          <w:bCs/>
        </w:rPr>
        <w:t>B,</w:t>
      </w:r>
      <w:r w:rsidR="007C41A3">
        <w:rPr>
          <w:b w:val="0"/>
          <w:bCs/>
        </w:rPr>
        <w:t xml:space="preserve"> </w:t>
      </w:r>
      <w:r w:rsidRPr="00D24D68">
        <w:rPr>
          <w:b w:val="0"/>
          <w:bCs/>
        </w:rPr>
        <w:t xml:space="preserve">C or </w:t>
      </w:r>
      <w:r w:rsidRPr="00E96372">
        <w:rPr>
          <w:b w:val="0"/>
          <w:bCs/>
        </w:rPr>
        <w:t>D for the right option.</w:t>
      </w:r>
    </w:p>
    <w:p w14:paraId="042660D9" w14:textId="2A6DC40E" w:rsidR="00E96372" w:rsidRPr="00E96372" w:rsidRDefault="00E96372" w:rsidP="00E96372">
      <w:pPr>
        <w:numPr>
          <w:ilvl w:val="0"/>
          <w:numId w:val="7"/>
        </w:numPr>
        <w:spacing w:line="240" w:lineRule="auto"/>
        <w:ind w:left="1418"/>
        <w:jc w:val="both"/>
        <w:rPr>
          <w:b w:val="0"/>
          <w:bCs/>
        </w:rPr>
      </w:pPr>
      <w:r>
        <w:rPr>
          <w:b w:val="0"/>
          <w:bCs/>
        </w:rPr>
        <w:t>All these rules should be displayed on the screen to the user.</w:t>
      </w:r>
    </w:p>
    <w:p w14:paraId="051B2ABF" w14:textId="77777777" w:rsidR="00E96372" w:rsidRPr="00D24D68" w:rsidRDefault="00E96372" w:rsidP="00E96372">
      <w:pPr>
        <w:ind w:left="1418"/>
        <w:rPr>
          <w:b w:val="0"/>
          <w:bCs/>
        </w:rPr>
      </w:pPr>
    </w:p>
    <w:p w14:paraId="22F83DF3" w14:textId="77777777" w:rsidR="00E96372" w:rsidRDefault="00E96372" w:rsidP="00E96372">
      <w:pPr>
        <w:spacing w:line="240" w:lineRule="auto"/>
        <w:ind w:left="1440"/>
        <w:jc w:val="both"/>
        <w:rPr>
          <w:b w:val="0"/>
          <w:bCs/>
        </w:rPr>
      </w:pPr>
    </w:p>
    <w:p w14:paraId="48FFA37E" w14:textId="5B33FC90" w:rsidR="00323FDF" w:rsidRPr="005E5C2F" w:rsidRDefault="00323FDF" w:rsidP="00323FDF">
      <w:pPr>
        <w:pStyle w:val="ListParagraph"/>
        <w:numPr>
          <w:ilvl w:val="0"/>
          <w:numId w:val="3"/>
        </w:numPr>
        <w:jc w:val="both"/>
        <w:rPr>
          <w:b w:val="0"/>
          <w:bCs/>
        </w:rPr>
      </w:pPr>
      <w:r w:rsidRPr="005E5C2F">
        <w:rPr>
          <w:b w:val="0"/>
          <w:bCs/>
        </w:rPr>
        <w:t>Allow user to play warm</w:t>
      </w:r>
      <w:r w:rsidR="00E76709">
        <w:rPr>
          <w:b w:val="0"/>
          <w:bCs/>
        </w:rPr>
        <w:t>-</w:t>
      </w:r>
      <w:r w:rsidRPr="005E5C2F">
        <w:rPr>
          <w:b w:val="0"/>
          <w:bCs/>
        </w:rPr>
        <w:t xml:space="preserve">up round and disqualify user from playing </w:t>
      </w:r>
      <w:r w:rsidR="00ED3013">
        <w:rPr>
          <w:b w:val="0"/>
          <w:bCs/>
        </w:rPr>
        <w:t xml:space="preserve">the challenge </w:t>
      </w:r>
      <w:r w:rsidRPr="005E5C2F">
        <w:rPr>
          <w:b w:val="0"/>
          <w:bCs/>
        </w:rPr>
        <w:t xml:space="preserve">round if </w:t>
      </w:r>
      <w:r w:rsidR="00ED3013">
        <w:rPr>
          <w:b w:val="0"/>
          <w:bCs/>
        </w:rPr>
        <w:t xml:space="preserve">the </w:t>
      </w:r>
      <w:r w:rsidRPr="005E5C2F">
        <w:rPr>
          <w:b w:val="0"/>
          <w:bCs/>
        </w:rPr>
        <w:t>score is less than 50%.</w:t>
      </w:r>
    </w:p>
    <w:p w14:paraId="75F02BBB" w14:textId="77777777" w:rsidR="00323FDF" w:rsidRDefault="00323FDF" w:rsidP="00323FDF">
      <w:pPr>
        <w:pStyle w:val="ListParagraph"/>
        <w:jc w:val="both"/>
        <w:rPr>
          <w:b w:val="0"/>
          <w:bCs/>
        </w:rPr>
      </w:pPr>
    </w:p>
    <w:p w14:paraId="19CAAA3C" w14:textId="197211DB" w:rsidR="00323FDF" w:rsidRDefault="00323FDF" w:rsidP="00323FDF">
      <w:pPr>
        <w:numPr>
          <w:ilvl w:val="0"/>
          <w:numId w:val="6"/>
        </w:numPr>
        <w:spacing w:line="240" w:lineRule="auto"/>
        <w:ind w:left="1418"/>
        <w:jc w:val="both"/>
        <w:rPr>
          <w:b w:val="0"/>
          <w:bCs/>
        </w:rPr>
      </w:pPr>
      <w:r>
        <w:rPr>
          <w:b w:val="0"/>
          <w:bCs/>
        </w:rPr>
        <w:t>A total of three warm</w:t>
      </w:r>
      <w:r w:rsidR="00ED3013">
        <w:rPr>
          <w:b w:val="0"/>
          <w:bCs/>
        </w:rPr>
        <w:t>-</w:t>
      </w:r>
      <w:r>
        <w:rPr>
          <w:b w:val="0"/>
          <w:bCs/>
        </w:rPr>
        <w:t>up question</w:t>
      </w:r>
      <w:r w:rsidR="00ED3013">
        <w:rPr>
          <w:b w:val="0"/>
          <w:bCs/>
        </w:rPr>
        <w:t>s</w:t>
      </w:r>
      <w:r>
        <w:rPr>
          <w:b w:val="0"/>
          <w:bCs/>
        </w:rPr>
        <w:t xml:space="preserve"> should be displayed to the user.</w:t>
      </w:r>
    </w:p>
    <w:p w14:paraId="06ABEB80" w14:textId="0399036F" w:rsidR="00323FDF" w:rsidRDefault="00323FDF" w:rsidP="00323FDF">
      <w:pPr>
        <w:numPr>
          <w:ilvl w:val="0"/>
          <w:numId w:val="6"/>
        </w:numPr>
        <w:spacing w:line="240" w:lineRule="auto"/>
        <w:ind w:left="1418"/>
        <w:jc w:val="both"/>
        <w:rPr>
          <w:b w:val="0"/>
          <w:bCs/>
        </w:rPr>
      </w:pPr>
      <w:r>
        <w:rPr>
          <w:b w:val="0"/>
          <w:bCs/>
        </w:rPr>
        <w:lastRenderedPageBreak/>
        <w:t>If user gets two questions wrong, they should be displayed an error message and should not be allowed to proceed to the challenge round.</w:t>
      </w:r>
    </w:p>
    <w:p w14:paraId="20256EC0" w14:textId="4823C571" w:rsidR="00323FDF" w:rsidRDefault="00323FDF" w:rsidP="00323FDF">
      <w:pPr>
        <w:numPr>
          <w:ilvl w:val="0"/>
          <w:numId w:val="6"/>
        </w:numPr>
        <w:spacing w:line="240" w:lineRule="auto"/>
        <w:ind w:left="1418"/>
        <w:jc w:val="both"/>
        <w:rPr>
          <w:b w:val="0"/>
          <w:bCs/>
        </w:rPr>
      </w:pPr>
      <w:r>
        <w:rPr>
          <w:b w:val="0"/>
          <w:bCs/>
        </w:rPr>
        <w:t xml:space="preserve">If user gets one or zero question wrong, they should be displayed </w:t>
      </w:r>
      <w:r w:rsidR="00ED3013">
        <w:rPr>
          <w:b w:val="0"/>
          <w:bCs/>
        </w:rPr>
        <w:t xml:space="preserve">a </w:t>
      </w:r>
      <w:r>
        <w:rPr>
          <w:b w:val="0"/>
          <w:bCs/>
        </w:rPr>
        <w:t>success message and taken to challenge round.</w:t>
      </w:r>
    </w:p>
    <w:p w14:paraId="779051DA" w14:textId="77777777" w:rsidR="003E72E3" w:rsidRPr="005E5C2F" w:rsidRDefault="003E72E3" w:rsidP="003E72E3">
      <w:pPr>
        <w:pStyle w:val="ListParagraph"/>
        <w:jc w:val="both"/>
        <w:rPr>
          <w:b w:val="0"/>
          <w:bCs/>
        </w:rPr>
      </w:pPr>
    </w:p>
    <w:p w14:paraId="06AF568D" w14:textId="67BA141A" w:rsidR="00E87F58" w:rsidRPr="005E5C2F" w:rsidRDefault="00E87F58" w:rsidP="00E87F58">
      <w:pPr>
        <w:pStyle w:val="ListParagraph"/>
        <w:numPr>
          <w:ilvl w:val="0"/>
          <w:numId w:val="3"/>
        </w:numPr>
        <w:jc w:val="both"/>
        <w:rPr>
          <w:b w:val="0"/>
          <w:bCs/>
        </w:rPr>
      </w:pPr>
      <w:r w:rsidRPr="005E5C2F">
        <w:rPr>
          <w:b w:val="0"/>
          <w:bCs/>
        </w:rPr>
        <w:t xml:space="preserve">Allow user to play </w:t>
      </w:r>
      <w:r w:rsidR="00ED3013">
        <w:rPr>
          <w:b w:val="0"/>
          <w:bCs/>
        </w:rPr>
        <w:t xml:space="preserve">the </w:t>
      </w:r>
      <w:r w:rsidRPr="005E5C2F">
        <w:rPr>
          <w:b w:val="0"/>
          <w:bCs/>
        </w:rPr>
        <w:t xml:space="preserve">main round and save </w:t>
      </w:r>
      <w:r w:rsidR="00ED3013">
        <w:rPr>
          <w:b w:val="0"/>
          <w:bCs/>
        </w:rPr>
        <w:t xml:space="preserve">the </w:t>
      </w:r>
      <w:r w:rsidRPr="005E5C2F">
        <w:rPr>
          <w:b w:val="0"/>
          <w:bCs/>
        </w:rPr>
        <w:t>number of correct answers.</w:t>
      </w:r>
    </w:p>
    <w:p w14:paraId="0CCC22D8" w14:textId="77777777" w:rsidR="00D24D68" w:rsidRPr="005E5C2F" w:rsidRDefault="00D24D68" w:rsidP="00E87F58">
      <w:pPr>
        <w:pStyle w:val="ListParagraph"/>
        <w:jc w:val="both"/>
        <w:rPr>
          <w:b w:val="0"/>
          <w:bCs/>
        </w:rPr>
      </w:pPr>
    </w:p>
    <w:p w14:paraId="03E84307" w14:textId="68A22320" w:rsidR="00E87F58" w:rsidRDefault="00E87F58" w:rsidP="00E87F58">
      <w:pPr>
        <w:numPr>
          <w:ilvl w:val="0"/>
          <w:numId w:val="6"/>
        </w:numPr>
        <w:spacing w:line="240" w:lineRule="auto"/>
        <w:ind w:left="1418"/>
        <w:jc w:val="both"/>
        <w:rPr>
          <w:b w:val="0"/>
          <w:bCs/>
        </w:rPr>
      </w:pPr>
      <w:r>
        <w:rPr>
          <w:b w:val="0"/>
          <w:bCs/>
        </w:rPr>
        <w:t xml:space="preserve">In </w:t>
      </w:r>
      <w:r w:rsidR="00ED3013">
        <w:rPr>
          <w:b w:val="0"/>
          <w:bCs/>
        </w:rPr>
        <w:t xml:space="preserve">the </w:t>
      </w:r>
      <w:r>
        <w:rPr>
          <w:b w:val="0"/>
          <w:bCs/>
        </w:rPr>
        <w:t>challenge round, a total of 10 questions will be there.</w:t>
      </w:r>
    </w:p>
    <w:p w14:paraId="62E8DC00" w14:textId="35B36E52" w:rsidR="00E87F58" w:rsidRDefault="00E87F58" w:rsidP="00E87F58">
      <w:pPr>
        <w:numPr>
          <w:ilvl w:val="0"/>
          <w:numId w:val="6"/>
        </w:numPr>
        <w:spacing w:line="240" w:lineRule="auto"/>
        <w:ind w:left="1418"/>
        <w:jc w:val="both"/>
        <w:rPr>
          <w:b w:val="0"/>
          <w:bCs/>
        </w:rPr>
      </w:pPr>
      <w:r>
        <w:rPr>
          <w:b w:val="0"/>
          <w:bCs/>
        </w:rPr>
        <w:t>For every correct answer user will get INR 1000/-.</w:t>
      </w:r>
    </w:p>
    <w:p w14:paraId="3F9C14AF" w14:textId="61D24FB2" w:rsidR="001C1B11" w:rsidRDefault="001C1B11" w:rsidP="001C1B11">
      <w:pPr>
        <w:spacing w:line="240" w:lineRule="auto"/>
        <w:jc w:val="both"/>
        <w:rPr>
          <w:b w:val="0"/>
          <w:bCs/>
        </w:rPr>
      </w:pPr>
    </w:p>
    <w:p w14:paraId="5C483C80" w14:textId="5A45D65C" w:rsidR="001C1B11" w:rsidRDefault="001C1B11" w:rsidP="001C1B11">
      <w:pPr>
        <w:spacing w:line="240" w:lineRule="auto"/>
        <w:jc w:val="both"/>
        <w:rPr>
          <w:b w:val="0"/>
          <w:bCs/>
        </w:rPr>
      </w:pPr>
    </w:p>
    <w:p w14:paraId="05C2AB3C" w14:textId="2F2A823B" w:rsidR="001C1B11" w:rsidRPr="00480EBA" w:rsidRDefault="001C1B11" w:rsidP="001C1B11">
      <w:pPr>
        <w:pStyle w:val="ListParagraph"/>
        <w:numPr>
          <w:ilvl w:val="0"/>
          <w:numId w:val="3"/>
        </w:numPr>
        <w:jc w:val="both"/>
        <w:rPr>
          <w:b w:val="0"/>
          <w:bCs/>
        </w:rPr>
      </w:pPr>
      <w:r w:rsidRPr="00480EBA">
        <w:rPr>
          <w:b w:val="0"/>
          <w:bCs/>
        </w:rPr>
        <w:t xml:space="preserve">End game on giving any single incorrect answer and show </w:t>
      </w:r>
      <w:r w:rsidR="00ED3013">
        <w:rPr>
          <w:b w:val="0"/>
          <w:bCs/>
        </w:rPr>
        <w:t xml:space="preserve">the </w:t>
      </w:r>
      <w:r w:rsidRPr="00480EBA">
        <w:rPr>
          <w:b w:val="0"/>
          <w:bCs/>
        </w:rPr>
        <w:t xml:space="preserve">final winning amount.  </w:t>
      </w:r>
    </w:p>
    <w:p w14:paraId="443D7BC9" w14:textId="77777777" w:rsidR="001C1B11" w:rsidRDefault="001C1B11" w:rsidP="001C1B11">
      <w:pPr>
        <w:spacing w:line="240" w:lineRule="auto"/>
        <w:jc w:val="both"/>
        <w:rPr>
          <w:b w:val="0"/>
          <w:bCs/>
        </w:rPr>
      </w:pPr>
    </w:p>
    <w:p w14:paraId="76AB6C52" w14:textId="3CB0AC05" w:rsidR="00E87F58" w:rsidRDefault="00E87F58" w:rsidP="00E87F58">
      <w:pPr>
        <w:numPr>
          <w:ilvl w:val="0"/>
          <w:numId w:val="6"/>
        </w:numPr>
        <w:spacing w:line="240" w:lineRule="auto"/>
        <w:ind w:left="1418"/>
        <w:jc w:val="both"/>
        <w:rPr>
          <w:b w:val="0"/>
          <w:bCs/>
        </w:rPr>
      </w:pPr>
      <w:r>
        <w:rPr>
          <w:b w:val="0"/>
          <w:bCs/>
        </w:rPr>
        <w:t>If user gives an incorrect answer, the game should ex</w:t>
      </w:r>
      <w:r w:rsidR="00ED3013">
        <w:rPr>
          <w:b w:val="0"/>
          <w:bCs/>
        </w:rPr>
        <w:t xml:space="preserve">it </w:t>
      </w:r>
      <w:r>
        <w:rPr>
          <w:b w:val="0"/>
          <w:bCs/>
        </w:rPr>
        <w:t>and the number of correct answers</w:t>
      </w:r>
      <w:r w:rsidR="00EE427E">
        <w:rPr>
          <w:b w:val="0"/>
          <w:bCs/>
        </w:rPr>
        <w:t xml:space="preserve"> multiplied by INR 1000/- amount should be displayed to the user.</w:t>
      </w:r>
    </w:p>
    <w:p w14:paraId="4EF1EE11" w14:textId="244A36B4" w:rsidR="00A11664" w:rsidRDefault="00A11664" w:rsidP="00A11664"/>
    <w:p w14:paraId="1A0AC300" w14:textId="37001CEC" w:rsidR="00717CC1" w:rsidRDefault="00717CC1" w:rsidP="00717CC1">
      <w:pPr>
        <w:pStyle w:val="Heading1"/>
      </w:pPr>
      <w:bookmarkStart w:id="10" w:name="_Toc99212258"/>
      <w:r>
        <w:t>Test Plan and Results</w:t>
      </w:r>
      <w:bookmarkEnd w:id="10"/>
    </w:p>
    <w:p w14:paraId="29E79EEF" w14:textId="71500C02" w:rsidR="00717CC1" w:rsidRDefault="00717CC1" w:rsidP="00717CC1">
      <w:pPr>
        <w:rPr>
          <w:b w:val="0"/>
          <w:bCs/>
        </w:rPr>
      </w:pPr>
      <w:r w:rsidRPr="0066724E">
        <w:rPr>
          <w:b w:val="0"/>
          <w:bCs/>
        </w:rPr>
        <w:t xml:space="preserve">This section details </w:t>
      </w:r>
      <w:r>
        <w:rPr>
          <w:b w:val="0"/>
          <w:bCs/>
        </w:rPr>
        <w:t>out test plan and results achieved on testing the software</w:t>
      </w:r>
      <w:r w:rsidR="00F71F59">
        <w:rPr>
          <w:b w:val="0"/>
          <w:bCs/>
        </w:rPr>
        <w:t>.</w:t>
      </w:r>
    </w:p>
    <w:tbl>
      <w:tblPr>
        <w:tblStyle w:val="GridTable4-Accent5"/>
        <w:tblW w:w="0" w:type="auto"/>
        <w:tblLook w:val="04A0" w:firstRow="1" w:lastRow="0" w:firstColumn="1" w:lastColumn="0" w:noHBand="0" w:noVBand="1"/>
      </w:tblPr>
      <w:tblGrid>
        <w:gridCol w:w="1129"/>
        <w:gridCol w:w="2694"/>
        <w:gridCol w:w="3621"/>
        <w:gridCol w:w="2482"/>
      </w:tblGrid>
      <w:tr w:rsidR="00F71F59" w14:paraId="3B5AFB4D" w14:textId="77777777" w:rsidTr="00CA6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3E5F9F" w14:textId="032CF530" w:rsidR="00F71F59" w:rsidRPr="00CA6619" w:rsidRDefault="00F71F59" w:rsidP="00717CC1">
            <w:pPr>
              <w:rPr>
                <w:b/>
                <w:bCs w:val="0"/>
                <w:sz w:val="24"/>
                <w:szCs w:val="24"/>
              </w:rPr>
            </w:pPr>
            <w:r w:rsidRPr="00CA6619">
              <w:rPr>
                <w:b/>
                <w:bCs w:val="0"/>
                <w:sz w:val="24"/>
                <w:szCs w:val="24"/>
              </w:rPr>
              <w:t>Test Case #</w:t>
            </w:r>
          </w:p>
        </w:tc>
        <w:tc>
          <w:tcPr>
            <w:tcW w:w="2694" w:type="dxa"/>
          </w:tcPr>
          <w:p w14:paraId="50E70764" w14:textId="4F785A6B" w:rsidR="00F71F59" w:rsidRPr="00CA6619" w:rsidRDefault="00F71F59" w:rsidP="00717CC1">
            <w:pPr>
              <w:cnfStyle w:val="100000000000" w:firstRow="1" w:lastRow="0" w:firstColumn="0" w:lastColumn="0" w:oddVBand="0" w:evenVBand="0" w:oddHBand="0" w:evenHBand="0" w:firstRowFirstColumn="0" w:firstRowLastColumn="0" w:lastRowFirstColumn="0" w:lastRowLastColumn="0"/>
              <w:rPr>
                <w:b/>
                <w:bCs w:val="0"/>
                <w:sz w:val="24"/>
                <w:szCs w:val="24"/>
              </w:rPr>
            </w:pPr>
            <w:r w:rsidRPr="00CA6619">
              <w:rPr>
                <w:b/>
                <w:bCs w:val="0"/>
                <w:sz w:val="24"/>
                <w:szCs w:val="24"/>
              </w:rPr>
              <w:t>Test Case</w:t>
            </w:r>
          </w:p>
        </w:tc>
        <w:tc>
          <w:tcPr>
            <w:tcW w:w="3621" w:type="dxa"/>
          </w:tcPr>
          <w:p w14:paraId="4A135CBF" w14:textId="7F8EB52C" w:rsidR="00F71F59" w:rsidRPr="00CA6619" w:rsidRDefault="00F71F59" w:rsidP="00717CC1">
            <w:pPr>
              <w:cnfStyle w:val="100000000000" w:firstRow="1" w:lastRow="0" w:firstColumn="0" w:lastColumn="0" w:oddVBand="0" w:evenVBand="0" w:oddHBand="0" w:evenHBand="0" w:firstRowFirstColumn="0" w:firstRowLastColumn="0" w:lastRowFirstColumn="0" w:lastRowLastColumn="0"/>
              <w:rPr>
                <w:b/>
                <w:bCs w:val="0"/>
                <w:sz w:val="24"/>
                <w:szCs w:val="24"/>
              </w:rPr>
            </w:pPr>
            <w:r w:rsidRPr="00CA6619">
              <w:rPr>
                <w:b/>
                <w:bCs w:val="0"/>
                <w:sz w:val="24"/>
                <w:szCs w:val="24"/>
              </w:rPr>
              <w:t>Test Steps</w:t>
            </w:r>
          </w:p>
        </w:tc>
        <w:tc>
          <w:tcPr>
            <w:tcW w:w="2482" w:type="dxa"/>
          </w:tcPr>
          <w:p w14:paraId="63D9F363" w14:textId="6FE83B72" w:rsidR="00F71F59" w:rsidRPr="00CA6619" w:rsidRDefault="00F71F59" w:rsidP="00717CC1">
            <w:pPr>
              <w:cnfStyle w:val="100000000000" w:firstRow="1" w:lastRow="0" w:firstColumn="0" w:lastColumn="0" w:oddVBand="0" w:evenVBand="0" w:oddHBand="0" w:evenHBand="0" w:firstRowFirstColumn="0" w:firstRowLastColumn="0" w:lastRowFirstColumn="0" w:lastRowLastColumn="0"/>
              <w:rPr>
                <w:b/>
                <w:bCs w:val="0"/>
                <w:sz w:val="24"/>
                <w:szCs w:val="24"/>
              </w:rPr>
            </w:pPr>
            <w:r w:rsidRPr="00CA6619">
              <w:rPr>
                <w:b/>
                <w:bCs w:val="0"/>
                <w:sz w:val="24"/>
                <w:szCs w:val="24"/>
              </w:rPr>
              <w:t>Result</w:t>
            </w:r>
          </w:p>
        </w:tc>
      </w:tr>
      <w:tr w:rsidR="00F71F59" w14:paraId="23CD681B" w14:textId="77777777" w:rsidTr="00CA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6786C0" w14:textId="496C7589" w:rsidR="00F71F59" w:rsidRPr="00CA6619" w:rsidRDefault="00F71F59" w:rsidP="00717CC1">
            <w:pPr>
              <w:rPr>
                <w:sz w:val="22"/>
              </w:rPr>
            </w:pPr>
            <w:r w:rsidRPr="00CA6619">
              <w:rPr>
                <w:sz w:val="22"/>
              </w:rPr>
              <w:t>1</w:t>
            </w:r>
          </w:p>
        </w:tc>
        <w:tc>
          <w:tcPr>
            <w:tcW w:w="2694" w:type="dxa"/>
          </w:tcPr>
          <w:p w14:paraId="1AA93C0F" w14:textId="1E42D698" w:rsidR="00F71F59" w:rsidRPr="00CA6619" w:rsidRDefault="00CA6619" w:rsidP="00717CC1">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Verify software is launching correctly</w:t>
            </w:r>
          </w:p>
        </w:tc>
        <w:tc>
          <w:tcPr>
            <w:tcW w:w="3621" w:type="dxa"/>
          </w:tcPr>
          <w:p w14:paraId="6971C9CA" w14:textId="1EBD8404" w:rsidR="00F71F59" w:rsidRPr="00CA6619" w:rsidRDefault="00CA6619" w:rsidP="00CA6619">
            <w:pPr>
              <w:pStyle w:val="ListParagraph"/>
              <w:numPr>
                <w:ilvl w:val="0"/>
                <w:numId w:val="6"/>
              </w:numPr>
              <w:ind w:left="464"/>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Go to .exe file and double click on it</w:t>
            </w:r>
          </w:p>
        </w:tc>
        <w:tc>
          <w:tcPr>
            <w:tcW w:w="2482" w:type="dxa"/>
          </w:tcPr>
          <w:p w14:paraId="4D572904" w14:textId="0803CA08" w:rsidR="00F71F59" w:rsidRPr="00CA6619" w:rsidRDefault="00B904E5" w:rsidP="00717CC1">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Pass</w:t>
            </w:r>
          </w:p>
        </w:tc>
      </w:tr>
      <w:tr w:rsidR="004E3A66" w14:paraId="0990EBDA" w14:textId="77777777" w:rsidTr="00CA6619">
        <w:tc>
          <w:tcPr>
            <w:cnfStyle w:val="001000000000" w:firstRow="0" w:lastRow="0" w:firstColumn="1" w:lastColumn="0" w:oddVBand="0" w:evenVBand="0" w:oddHBand="0" w:evenHBand="0" w:firstRowFirstColumn="0" w:firstRowLastColumn="0" w:lastRowFirstColumn="0" w:lastRowLastColumn="0"/>
            <w:tcW w:w="1129" w:type="dxa"/>
          </w:tcPr>
          <w:p w14:paraId="1A1F8BA2" w14:textId="60E5F544" w:rsidR="004E3A66" w:rsidRPr="00CA6619" w:rsidRDefault="004E3A66" w:rsidP="004E3A66">
            <w:pPr>
              <w:rPr>
                <w:sz w:val="22"/>
              </w:rPr>
            </w:pPr>
            <w:r w:rsidRPr="00CA6619">
              <w:rPr>
                <w:sz w:val="22"/>
              </w:rPr>
              <w:t>2</w:t>
            </w:r>
          </w:p>
        </w:tc>
        <w:tc>
          <w:tcPr>
            <w:tcW w:w="2694" w:type="dxa"/>
          </w:tcPr>
          <w:p w14:paraId="473C85B1" w14:textId="28507EDA"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Verify user is able to quit the game</w:t>
            </w:r>
          </w:p>
        </w:tc>
        <w:tc>
          <w:tcPr>
            <w:tcW w:w="3621" w:type="dxa"/>
          </w:tcPr>
          <w:p w14:paraId="2E8A7747" w14:textId="77777777" w:rsid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Launch software</w:t>
            </w:r>
          </w:p>
          <w:p w14:paraId="77E1A7D8" w14:textId="468A9146" w:rsidR="004E3A66" w:rsidRPr="00F1465B"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Press ‘Q’ key</w:t>
            </w:r>
          </w:p>
        </w:tc>
        <w:tc>
          <w:tcPr>
            <w:tcW w:w="2482" w:type="dxa"/>
          </w:tcPr>
          <w:p w14:paraId="26F113CA" w14:textId="7C89B5CC"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sidRPr="00CA6619">
              <w:rPr>
                <w:b w:val="0"/>
                <w:bCs/>
                <w:sz w:val="22"/>
              </w:rPr>
              <w:t>Pass</w:t>
            </w:r>
          </w:p>
        </w:tc>
      </w:tr>
      <w:tr w:rsidR="004E3A66" w14:paraId="605294B5" w14:textId="77777777" w:rsidTr="00CA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B4B7E8" w14:textId="70FF0C24" w:rsidR="004E3A66" w:rsidRPr="00CA6619" w:rsidRDefault="004E3A66" w:rsidP="004E3A66">
            <w:pPr>
              <w:rPr>
                <w:sz w:val="22"/>
              </w:rPr>
            </w:pPr>
            <w:r w:rsidRPr="00CA6619">
              <w:rPr>
                <w:sz w:val="22"/>
              </w:rPr>
              <w:t>3</w:t>
            </w:r>
          </w:p>
        </w:tc>
        <w:tc>
          <w:tcPr>
            <w:tcW w:w="2694" w:type="dxa"/>
          </w:tcPr>
          <w:p w14:paraId="0AFFEB1E" w14:textId="69F3C801"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Verify user is able to request for help</w:t>
            </w:r>
          </w:p>
        </w:tc>
        <w:tc>
          <w:tcPr>
            <w:tcW w:w="3621" w:type="dxa"/>
          </w:tcPr>
          <w:p w14:paraId="0D250EC7" w14:textId="77777777" w:rsidR="004E3A66" w:rsidRDefault="004E3A66" w:rsidP="004E3A66">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Launch software</w:t>
            </w:r>
          </w:p>
          <w:p w14:paraId="16EB9B58" w14:textId="261C62DC" w:rsidR="004E3A66" w:rsidRPr="00F1465B" w:rsidRDefault="004E3A66" w:rsidP="004E3A66">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Press ‘H’ key</w:t>
            </w:r>
          </w:p>
        </w:tc>
        <w:tc>
          <w:tcPr>
            <w:tcW w:w="2482" w:type="dxa"/>
          </w:tcPr>
          <w:p w14:paraId="67B33058" w14:textId="4A1042AD"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Pass</w:t>
            </w:r>
          </w:p>
        </w:tc>
      </w:tr>
      <w:tr w:rsidR="004E3A66" w14:paraId="7C4770EC" w14:textId="77777777" w:rsidTr="00CA6619">
        <w:tc>
          <w:tcPr>
            <w:cnfStyle w:val="001000000000" w:firstRow="0" w:lastRow="0" w:firstColumn="1" w:lastColumn="0" w:oddVBand="0" w:evenVBand="0" w:oddHBand="0" w:evenHBand="0" w:firstRowFirstColumn="0" w:firstRowLastColumn="0" w:lastRowFirstColumn="0" w:lastRowLastColumn="0"/>
            <w:tcW w:w="1129" w:type="dxa"/>
          </w:tcPr>
          <w:p w14:paraId="5B1FBD71" w14:textId="0381A423" w:rsidR="004E3A66" w:rsidRPr="00CA6619" w:rsidRDefault="004E3A66" w:rsidP="004E3A66">
            <w:pPr>
              <w:rPr>
                <w:sz w:val="22"/>
              </w:rPr>
            </w:pPr>
            <w:r w:rsidRPr="00CA6619">
              <w:rPr>
                <w:sz w:val="22"/>
              </w:rPr>
              <w:t>4</w:t>
            </w:r>
          </w:p>
        </w:tc>
        <w:tc>
          <w:tcPr>
            <w:tcW w:w="2694" w:type="dxa"/>
          </w:tcPr>
          <w:p w14:paraId="6BB38226" w14:textId="4AAFE051"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 xml:space="preserve">Verify user is able to view </w:t>
            </w:r>
            <w:r w:rsidR="008158FA">
              <w:rPr>
                <w:b w:val="0"/>
                <w:bCs/>
                <w:sz w:val="22"/>
              </w:rPr>
              <w:t xml:space="preserve">the </w:t>
            </w:r>
            <w:r>
              <w:rPr>
                <w:b w:val="0"/>
                <w:bCs/>
                <w:sz w:val="22"/>
              </w:rPr>
              <w:t>highest score</w:t>
            </w:r>
          </w:p>
        </w:tc>
        <w:tc>
          <w:tcPr>
            <w:tcW w:w="3621" w:type="dxa"/>
          </w:tcPr>
          <w:p w14:paraId="2A095210" w14:textId="77777777" w:rsid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Launch software</w:t>
            </w:r>
          </w:p>
          <w:p w14:paraId="6094CD6F" w14:textId="0F0638DD" w:rsidR="004E3A66" w:rsidRPr="00B41CA0"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Press ‘V’ key</w:t>
            </w:r>
          </w:p>
        </w:tc>
        <w:tc>
          <w:tcPr>
            <w:tcW w:w="2482" w:type="dxa"/>
          </w:tcPr>
          <w:p w14:paraId="479A0F3D" w14:textId="6CDAD284"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sidRPr="00CA6619">
              <w:rPr>
                <w:b w:val="0"/>
                <w:bCs/>
                <w:sz w:val="22"/>
              </w:rPr>
              <w:t>Pass</w:t>
            </w:r>
          </w:p>
        </w:tc>
      </w:tr>
      <w:tr w:rsidR="004E3A66" w14:paraId="6B619F4C" w14:textId="77777777" w:rsidTr="00CA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C3FECD" w14:textId="1F828B4A" w:rsidR="004E3A66" w:rsidRPr="00CA6619" w:rsidRDefault="004E3A66" w:rsidP="004E3A66">
            <w:pPr>
              <w:rPr>
                <w:sz w:val="22"/>
              </w:rPr>
            </w:pPr>
            <w:r w:rsidRPr="00CA6619">
              <w:rPr>
                <w:sz w:val="22"/>
              </w:rPr>
              <w:t>5</w:t>
            </w:r>
          </w:p>
        </w:tc>
        <w:tc>
          <w:tcPr>
            <w:tcW w:w="2694" w:type="dxa"/>
          </w:tcPr>
          <w:p w14:paraId="0912DC10" w14:textId="2848B8EC"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Verify user is able to reset score</w:t>
            </w:r>
          </w:p>
        </w:tc>
        <w:tc>
          <w:tcPr>
            <w:tcW w:w="3621" w:type="dxa"/>
          </w:tcPr>
          <w:p w14:paraId="7CC02E54" w14:textId="65CE8962" w:rsidR="004E3A66" w:rsidRDefault="004E3A66" w:rsidP="004E3A66">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Launch software</w:t>
            </w:r>
          </w:p>
          <w:p w14:paraId="33910045" w14:textId="48CFB6CE" w:rsidR="004E3A66" w:rsidRPr="0089509F" w:rsidRDefault="004E3A66" w:rsidP="004E3A66">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89509F">
              <w:rPr>
                <w:b w:val="0"/>
                <w:bCs/>
                <w:sz w:val="22"/>
              </w:rPr>
              <w:t>Press ‘</w:t>
            </w:r>
            <w:r>
              <w:rPr>
                <w:b w:val="0"/>
                <w:bCs/>
                <w:sz w:val="22"/>
              </w:rPr>
              <w:t>R</w:t>
            </w:r>
            <w:r w:rsidRPr="0089509F">
              <w:rPr>
                <w:b w:val="0"/>
                <w:bCs/>
                <w:sz w:val="22"/>
              </w:rPr>
              <w:t>’ key</w:t>
            </w:r>
          </w:p>
        </w:tc>
        <w:tc>
          <w:tcPr>
            <w:tcW w:w="2482" w:type="dxa"/>
          </w:tcPr>
          <w:p w14:paraId="5CC42238" w14:textId="21CB12D5"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Pass</w:t>
            </w:r>
          </w:p>
        </w:tc>
      </w:tr>
      <w:tr w:rsidR="004E3A66" w14:paraId="32A980D5" w14:textId="77777777" w:rsidTr="00CA6619">
        <w:tc>
          <w:tcPr>
            <w:cnfStyle w:val="001000000000" w:firstRow="0" w:lastRow="0" w:firstColumn="1" w:lastColumn="0" w:oddVBand="0" w:evenVBand="0" w:oddHBand="0" w:evenHBand="0" w:firstRowFirstColumn="0" w:firstRowLastColumn="0" w:lastRowFirstColumn="0" w:lastRowLastColumn="0"/>
            <w:tcW w:w="1129" w:type="dxa"/>
          </w:tcPr>
          <w:p w14:paraId="1B292876" w14:textId="6E264EAD" w:rsidR="004E3A66" w:rsidRPr="00CA6619" w:rsidRDefault="004E3A66" w:rsidP="004E3A66">
            <w:pPr>
              <w:rPr>
                <w:sz w:val="22"/>
              </w:rPr>
            </w:pPr>
            <w:r w:rsidRPr="00CA6619">
              <w:rPr>
                <w:sz w:val="22"/>
              </w:rPr>
              <w:t>6</w:t>
            </w:r>
          </w:p>
        </w:tc>
        <w:tc>
          <w:tcPr>
            <w:tcW w:w="2694" w:type="dxa"/>
          </w:tcPr>
          <w:p w14:paraId="15020878" w14:textId="7CB38C7A"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Verify user is able to start the game</w:t>
            </w:r>
          </w:p>
        </w:tc>
        <w:tc>
          <w:tcPr>
            <w:tcW w:w="3621" w:type="dxa"/>
          </w:tcPr>
          <w:p w14:paraId="0F21316A" w14:textId="069E390B" w:rsid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Launch software</w:t>
            </w:r>
          </w:p>
          <w:p w14:paraId="0A0B8FA8" w14:textId="07716430" w:rsidR="004E3A66" w:rsidRP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4E3A66">
              <w:rPr>
                <w:b w:val="0"/>
                <w:bCs/>
                <w:sz w:val="22"/>
              </w:rPr>
              <w:t xml:space="preserve">Press ‘S’ key </w:t>
            </w:r>
          </w:p>
        </w:tc>
        <w:tc>
          <w:tcPr>
            <w:tcW w:w="2482" w:type="dxa"/>
          </w:tcPr>
          <w:p w14:paraId="7892CC03" w14:textId="241D2D27"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sidRPr="00CA6619">
              <w:rPr>
                <w:b w:val="0"/>
                <w:bCs/>
                <w:sz w:val="22"/>
              </w:rPr>
              <w:t>Pass</w:t>
            </w:r>
          </w:p>
        </w:tc>
      </w:tr>
      <w:tr w:rsidR="004E3A66" w14:paraId="31B3EF3C" w14:textId="77777777" w:rsidTr="00CA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C03B07" w14:textId="4EA536E9" w:rsidR="004E3A66" w:rsidRPr="00CA6619" w:rsidRDefault="004E3A66" w:rsidP="004E3A66">
            <w:pPr>
              <w:rPr>
                <w:sz w:val="22"/>
              </w:rPr>
            </w:pPr>
            <w:r w:rsidRPr="00CA6619">
              <w:rPr>
                <w:sz w:val="22"/>
              </w:rPr>
              <w:t>7</w:t>
            </w:r>
          </w:p>
        </w:tc>
        <w:tc>
          <w:tcPr>
            <w:tcW w:w="2694" w:type="dxa"/>
          </w:tcPr>
          <w:p w14:paraId="08A5589C" w14:textId="0E59EEFD"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Verify user is able to enter the name</w:t>
            </w:r>
          </w:p>
        </w:tc>
        <w:tc>
          <w:tcPr>
            <w:tcW w:w="3621" w:type="dxa"/>
          </w:tcPr>
          <w:p w14:paraId="2B320DC5" w14:textId="77777777" w:rsidR="004E3A66" w:rsidRDefault="004E3A66" w:rsidP="004E3A66">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Launch software</w:t>
            </w:r>
          </w:p>
          <w:p w14:paraId="3A46F856" w14:textId="77777777" w:rsidR="004E3A66" w:rsidRDefault="004E3A66" w:rsidP="004E3A66">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F1465B">
              <w:rPr>
                <w:b w:val="0"/>
                <w:bCs/>
                <w:sz w:val="22"/>
              </w:rPr>
              <w:t>Press ‘S’ key</w:t>
            </w:r>
          </w:p>
          <w:p w14:paraId="4A44FCB6" w14:textId="4FB1D6CE"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 xml:space="preserve">Type name and press enter key </w:t>
            </w:r>
          </w:p>
        </w:tc>
        <w:tc>
          <w:tcPr>
            <w:tcW w:w="2482" w:type="dxa"/>
          </w:tcPr>
          <w:p w14:paraId="539FBA1E" w14:textId="748A7553"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Pass</w:t>
            </w:r>
          </w:p>
        </w:tc>
      </w:tr>
      <w:tr w:rsidR="004E3A66" w14:paraId="050357C4" w14:textId="77777777" w:rsidTr="00CA6619">
        <w:tc>
          <w:tcPr>
            <w:cnfStyle w:val="001000000000" w:firstRow="0" w:lastRow="0" w:firstColumn="1" w:lastColumn="0" w:oddVBand="0" w:evenVBand="0" w:oddHBand="0" w:evenHBand="0" w:firstRowFirstColumn="0" w:firstRowLastColumn="0" w:lastRowFirstColumn="0" w:lastRowLastColumn="0"/>
            <w:tcW w:w="1129" w:type="dxa"/>
          </w:tcPr>
          <w:p w14:paraId="0EAB28F2" w14:textId="5DAF726F" w:rsidR="004E3A66" w:rsidRPr="00CA6619" w:rsidRDefault="00D31C75" w:rsidP="004E3A66">
            <w:pPr>
              <w:rPr>
                <w:sz w:val="22"/>
              </w:rPr>
            </w:pPr>
            <w:r>
              <w:rPr>
                <w:sz w:val="22"/>
              </w:rPr>
              <w:lastRenderedPageBreak/>
              <w:t>8</w:t>
            </w:r>
          </w:p>
        </w:tc>
        <w:tc>
          <w:tcPr>
            <w:tcW w:w="2694" w:type="dxa"/>
          </w:tcPr>
          <w:p w14:paraId="574E8502" w14:textId="7EC3DED8"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Verify user is not able to go to challenge round on failing in warm-up round</w:t>
            </w:r>
          </w:p>
        </w:tc>
        <w:tc>
          <w:tcPr>
            <w:tcW w:w="3621" w:type="dxa"/>
          </w:tcPr>
          <w:p w14:paraId="3B4901AD" w14:textId="77777777" w:rsid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Launch software</w:t>
            </w:r>
          </w:p>
          <w:p w14:paraId="7AD21167" w14:textId="77777777" w:rsid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F1465B">
              <w:rPr>
                <w:b w:val="0"/>
                <w:bCs/>
                <w:sz w:val="22"/>
              </w:rPr>
              <w:t>Press ‘S’ key</w:t>
            </w:r>
          </w:p>
          <w:p w14:paraId="67F2882A" w14:textId="70DC0C58" w:rsidR="004E3A66"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B41CA0">
              <w:rPr>
                <w:b w:val="0"/>
                <w:bCs/>
                <w:sz w:val="22"/>
              </w:rPr>
              <w:t>Type name and press enter key</w:t>
            </w:r>
          </w:p>
          <w:p w14:paraId="7A51874C" w14:textId="62F1F314" w:rsidR="004E3A66" w:rsidRPr="002E59DE" w:rsidRDefault="004E3A66" w:rsidP="004E3A66">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2E59DE">
              <w:rPr>
                <w:b w:val="0"/>
                <w:bCs/>
                <w:sz w:val="22"/>
              </w:rPr>
              <w:t xml:space="preserve">Enter </w:t>
            </w:r>
            <w:r w:rsidR="002A42D2">
              <w:rPr>
                <w:b w:val="0"/>
                <w:bCs/>
                <w:sz w:val="22"/>
              </w:rPr>
              <w:t xml:space="preserve">answer for </w:t>
            </w:r>
            <w:r w:rsidRPr="002E59DE">
              <w:rPr>
                <w:b w:val="0"/>
                <w:bCs/>
                <w:sz w:val="22"/>
              </w:rPr>
              <w:t>first and second question</w:t>
            </w:r>
            <w:r w:rsidR="0027157C">
              <w:rPr>
                <w:b w:val="0"/>
                <w:bCs/>
                <w:sz w:val="22"/>
              </w:rPr>
              <w:t>s</w:t>
            </w:r>
            <w:r w:rsidRPr="002E59DE">
              <w:rPr>
                <w:b w:val="0"/>
                <w:bCs/>
                <w:sz w:val="22"/>
              </w:rPr>
              <w:t xml:space="preserve"> incorrect</w:t>
            </w:r>
          </w:p>
        </w:tc>
        <w:tc>
          <w:tcPr>
            <w:tcW w:w="2482" w:type="dxa"/>
          </w:tcPr>
          <w:p w14:paraId="24C06C31" w14:textId="6D82BC4D" w:rsidR="004E3A66" w:rsidRPr="00CA6619" w:rsidRDefault="004E3A66" w:rsidP="004E3A66">
            <w:pPr>
              <w:cnfStyle w:val="000000000000" w:firstRow="0" w:lastRow="0" w:firstColumn="0" w:lastColumn="0" w:oddVBand="0" w:evenVBand="0" w:oddHBand="0" w:evenHBand="0" w:firstRowFirstColumn="0" w:firstRowLastColumn="0" w:lastRowFirstColumn="0" w:lastRowLastColumn="0"/>
              <w:rPr>
                <w:b w:val="0"/>
                <w:bCs/>
                <w:sz w:val="22"/>
              </w:rPr>
            </w:pPr>
            <w:r w:rsidRPr="00CA6619">
              <w:rPr>
                <w:b w:val="0"/>
                <w:bCs/>
                <w:sz w:val="22"/>
              </w:rPr>
              <w:t>Pass</w:t>
            </w:r>
          </w:p>
        </w:tc>
      </w:tr>
      <w:tr w:rsidR="004E3A66" w14:paraId="0926FF0C" w14:textId="77777777" w:rsidTr="00CA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4AA403" w14:textId="2EC5EA96" w:rsidR="004E3A66" w:rsidRPr="00CA6619" w:rsidRDefault="00D31C75" w:rsidP="004E3A66">
            <w:pPr>
              <w:rPr>
                <w:sz w:val="22"/>
              </w:rPr>
            </w:pPr>
            <w:r>
              <w:rPr>
                <w:sz w:val="22"/>
              </w:rPr>
              <w:t>9</w:t>
            </w:r>
          </w:p>
        </w:tc>
        <w:tc>
          <w:tcPr>
            <w:tcW w:w="2694" w:type="dxa"/>
          </w:tcPr>
          <w:p w14:paraId="0682EE92" w14:textId="4B7ECF22"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Verify user is able to go to challenge round on passing warm-up round</w:t>
            </w:r>
          </w:p>
        </w:tc>
        <w:tc>
          <w:tcPr>
            <w:tcW w:w="3621" w:type="dxa"/>
          </w:tcPr>
          <w:p w14:paraId="75A461AA" w14:textId="77777777" w:rsidR="00D163D2" w:rsidRDefault="00D163D2" w:rsidP="00D163D2">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Launch software</w:t>
            </w:r>
          </w:p>
          <w:p w14:paraId="3E43A0EE" w14:textId="77777777" w:rsidR="00D163D2" w:rsidRDefault="00D163D2" w:rsidP="00D163D2">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F1465B">
              <w:rPr>
                <w:b w:val="0"/>
                <w:bCs/>
                <w:sz w:val="22"/>
              </w:rPr>
              <w:t>Press ‘S’ key</w:t>
            </w:r>
          </w:p>
          <w:p w14:paraId="4381B323" w14:textId="6DD44CAE" w:rsidR="00D163D2" w:rsidRDefault="00D163D2" w:rsidP="00D163D2">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B41CA0">
              <w:rPr>
                <w:b w:val="0"/>
                <w:bCs/>
                <w:sz w:val="22"/>
              </w:rPr>
              <w:t>Type name and press enter key</w:t>
            </w:r>
          </w:p>
          <w:p w14:paraId="2B0B1F1B" w14:textId="0A662D55" w:rsidR="004E3A66" w:rsidRDefault="00D163D2" w:rsidP="00D163D2">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D163D2">
              <w:rPr>
                <w:b w:val="0"/>
                <w:bCs/>
                <w:sz w:val="22"/>
              </w:rPr>
              <w:t xml:space="preserve">Enter </w:t>
            </w:r>
            <w:r w:rsidR="002A42D2">
              <w:rPr>
                <w:b w:val="0"/>
                <w:bCs/>
                <w:sz w:val="22"/>
              </w:rPr>
              <w:t xml:space="preserve">answer for </w:t>
            </w:r>
            <w:r w:rsidRPr="00D163D2">
              <w:rPr>
                <w:b w:val="0"/>
                <w:bCs/>
                <w:sz w:val="22"/>
              </w:rPr>
              <w:t>first and second question</w:t>
            </w:r>
            <w:r w:rsidR="0027157C">
              <w:rPr>
                <w:b w:val="0"/>
                <w:bCs/>
                <w:sz w:val="22"/>
              </w:rPr>
              <w:t>s</w:t>
            </w:r>
            <w:r w:rsidRPr="00D163D2">
              <w:rPr>
                <w:b w:val="0"/>
                <w:bCs/>
                <w:sz w:val="22"/>
              </w:rPr>
              <w:t xml:space="preserve"> </w:t>
            </w:r>
            <w:r>
              <w:rPr>
                <w:b w:val="0"/>
                <w:bCs/>
                <w:sz w:val="22"/>
              </w:rPr>
              <w:t>correct</w:t>
            </w:r>
          </w:p>
          <w:p w14:paraId="680704AB" w14:textId="61F9886F" w:rsidR="00D163D2" w:rsidRPr="00D163D2" w:rsidRDefault="00D163D2" w:rsidP="00D163D2">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Challenge round appears</w:t>
            </w:r>
          </w:p>
        </w:tc>
        <w:tc>
          <w:tcPr>
            <w:tcW w:w="2482" w:type="dxa"/>
          </w:tcPr>
          <w:p w14:paraId="704B05B6" w14:textId="5ADD1A40" w:rsidR="004E3A66" w:rsidRPr="00CA6619" w:rsidRDefault="004E3A66" w:rsidP="004E3A66">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Pass</w:t>
            </w:r>
          </w:p>
        </w:tc>
      </w:tr>
      <w:tr w:rsidR="00DC0992" w14:paraId="1C9CED9A" w14:textId="77777777" w:rsidTr="00CA6619">
        <w:tc>
          <w:tcPr>
            <w:cnfStyle w:val="001000000000" w:firstRow="0" w:lastRow="0" w:firstColumn="1" w:lastColumn="0" w:oddVBand="0" w:evenVBand="0" w:oddHBand="0" w:evenHBand="0" w:firstRowFirstColumn="0" w:firstRowLastColumn="0" w:lastRowFirstColumn="0" w:lastRowLastColumn="0"/>
            <w:tcW w:w="1129" w:type="dxa"/>
          </w:tcPr>
          <w:p w14:paraId="38132070" w14:textId="1FB3AD67" w:rsidR="00DC0992" w:rsidRPr="00CA6619" w:rsidRDefault="00DC0992" w:rsidP="00DC0992">
            <w:pPr>
              <w:rPr>
                <w:sz w:val="22"/>
              </w:rPr>
            </w:pPr>
            <w:r>
              <w:rPr>
                <w:sz w:val="22"/>
              </w:rPr>
              <w:t>10</w:t>
            </w:r>
          </w:p>
        </w:tc>
        <w:tc>
          <w:tcPr>
            <w:tcW w:w="2694" w:type="dxa"/>
          </w:tcPr>
          <w:p w14:paraId="50D0418D" w14:textId="2A79F240" w:rsidR="00DC0992" w:rsidRPr="00CA6619" w:rsidRDefault="00DC0992" w:rsidP="00DC0992">
            <w:pPr>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 xml:space="preserve">Verify game is ending on </w:t>
            </w:r>
            <w:r w:rsidR="009553E7">
              <w:rPr>
                <w:b w:val="0"/>
                <w:bCs/>
                <w:sz w:val="22"/>
              </w:rPr>
              <w:t xml:space="preserve">an </w:t>
            </w:r>
            <w:r>
              <w:rPr>
                <w:b w:val="0"/>
                <w:bCs/>
                <w:sz w:val="22"/>
              </w:rPr>
              <w:t>incorrect answer and prize amount is reflect</w:t>
            </w:r>
            <w:r w:rsidR="009553E7">
              <w:rPr>
                <w:b w:val="0"/>
                <w:bCs/>
                <w:sz w:val="22"/>
              </w:rPr>
              <w:t>ed</w:t>
            </w:r>
            <w:r>
              <w:rPr>
                <w:b w:val="0"/>
                <w:bCs/>
                <w:sz w:val="22"/>
              </w:rPr>
              <w:t xml:space="preserve"> correctly</w:t>
            </w:r>
          </w:p>
        </w:tc>
        <w:tc>
          <w:tcPr>
            <w:tcW w:w="3621" w:type="dxa"/>
          </w:tcPr>
          <w:p w14:paraId="418EB43A" w14:textId="77777777" w:rsidR="00DC0992" w:rsidRDefault="00DC0992"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Launch software</w:t>
            </w:r>
          </w:p>
          <w:p w14:paraId="1AA4DC2E" w14:textId="77777777" w:rsidR="00DC0992" w:rsidRDefault="00DC0992"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F1465B">
              <w:rPr>
                <w:b w:val="0"/>
                <w:bCs/>
                <w:sz w:val="22"/>
              </w:rPr>
              <w:t>Press ‘S’ key</w:t>
            </w:r>
          </w:p>
          <w:p w14:paraId="419F92A6" w14:textId="77777777" w:rsidR="00DC0992" w:rsidRDefault="00DC0992"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B41CA0">
              <w:rPr>
                <w:b w:val="0"/>
                <w:bCs/>
                <w:sz w:val="22"/>
              </w:rPr>
              <w:t>Type name and press enter key</w:t>
            </w:r>
          </w:p>
          <w:p w14:paraId="21C9BE27" w14:textId="6DACA71E" w:rsidR="00DC0992" w:rsidRDefault="00DC0992"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D163D2">
              <w:rPr>
                <w:b w:val="0"/>
                <w:bCs/>
                <w:sz w:val="22"/>
              </w:rPr>
              <w:t>Enter</w:t>
            </w:r>
            <w:r w:rsidR="008158FA">
              <w:rPr>
                <w:b w:val="0"/>
                <w:bCs/>
                <w:sz w:val="22"/>
              </w:rPr>
              <w:t xml:space="preserve"> answer for</w:t>
            </w:r>
            <w:r w:rsidRPr="00D163D2">
              <w:rPr>
                <w:b w:val="0"/>
                <w:bCs/>
                <w:sz w:val="22"/>
              </w:rPr>
              <w:t xml:space="preserve"> first and second question</w:t>
            </w:r>
            <w:r w:rsidR="008158FA">
              <w:rPr>
                <w:b w:val="0"/>
                <w:bCs/>
                <w:sz w:val="22"/>
              </w:rPr>
              <w:t>s</w:t>
            </w:r>
            <w:r w:rsidRPr="00D163D2">
              <w:rPr>
                <w:b w:val="0"/>
                <w:bCs/>
                <w:sz w:val="22"/>
              </w:rPr>
              <w:t xml:space="preserve"> </w:t>
            </w:r>
            <w:r>
              <w:rPr>
                <w:b w:val="0"/>
                <w:bCs/>
                <w:sz w:val="22"/>
              </w:rPr>
              <w:t>correct</w:t>
            </w:r>
          </w:p>
          <w:p w14:paraId="0B35CD38" w14:textId="77777777" w:rsidR="00DC0992" w:rsidRDefault="00DC0992"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sidRPr="00DC0992">
              <w:rPr>
                <w:b w:val="0"/>
                <w:bCs/>
                <w:sz w:val="22"/>
              </w:rPr>
              <w:t>Challenge round appears</w:t>
            </w:r>
          </w:p>
          <w:p w14:paraId="30CEAD73" w14:textId="10ED307D" w:rsidR="00DC0992" w:rsidRDefault="00362578"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 xml:space="preserve">Answer first 5 </w:t>
            </w:r>
            <w:r w:rsidR="007B0B89">
              <w:rPr>
                <w:b w:val="0"/>
                <w:bCs/>
                <w:sz w:val="22"/>
              </w:rPr>
              <w:t>questions</w:t>
            </w:r>
            <w:r>
              <w:rPr>
                <w:b w:val="0"/>
                <w:bCs/>
                <w:sz w:val="22"/>
              </w:rPr>
              <w:t xml:space="preserve"> correct and 6</w:t>
            </w:r>
            <w:r w:rsidRPr="00362578">
              <w:rPr>
                <w:b w:val="0"/>
                <w:bCs/>
                <w:sz w:val="22"/>
                <w:vertAlign w:val="superscript"/>
              </w:rPr>
              <w:t>th</w:t>
            </w:r>
            <w:r>
              <w:rPr>
                <w:b w:val="0"/>
                <w:bCs/>
                <w:sz w:val="22"/>
              </w:rPr>
              <w:t xml:space="preserve"> one incorrect</w:t>
            </w:r>
          </w:p>
          <w:p w14:paraId="606FA865" w14:textId="7A02564B" w:rsidR="00362578" w:rsidRPr="00DC0992" w:rsidRDefault="00362578" w:rsidP="00DC099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rPr>
                <w:b w:val="0"/>
                <w:bCs/>
                <w:sz w:val="22"/>
              </w:rPr>
            </w:pPr>
            <w:r>
              <w:rPr>
                <w:b w:val="0"/>
                <w:bCs/>
                <w:sz w:val="22"/>
              </w:rPr>
              <w:t xml:space="preserve">Game ends and INR 5000/- </w:t>
            </w:r>
            <w:r w:rsidR="00031FB1">
              <w:rPr>
                <w:b w:val="0"/>
                <w:bCs/>
                <w:sz w:val="22"/>
              </w:rPr>
              <w:t xml:space="preserve">prize </w:t>
            </w:r>
            <w:r>
              <w:rPr>
                <w:b w:val="0"/>
                <w:bCs/>
                <w:sz w:val="22"/>
              </w:rPr>
              <w:t>value appe</w:t>
            </w:r>
            <w:r w:rsidR="00031FB1">
              <w:rPr>
                <w:b w:val="0"/>
                <w:bCs/>
                <w:sz w:val="22"/>
              </w:rPr>
              <w:t>ars on the final screen</w:t>
            </w:r>
          </w:p>
        </w:tc>
        <w:tc>
          <w:tcPr>
            <w:tcW w:w="2482" w:type="dxa"/>
          </w:tcPr>
          <w:p w14:paraId="369C134B" w14:textId="6DA8C7AB" w:rsidR="00DC0992" w:rsidRPr="00CA6619" w:rsidRDefault="00DC0992" w:rsidP="00DC0992">
            <w:pPr>
              <w:cnfStyle w:val="000000000000" w:firstRow="0" w:lastRow="0" w:firstColumn="0" w:lastColumn="0" w:oddVBand="0" w:evenVBand="0" w:oddHBand="0" w:evenHBand="0" w:firstRowFirstColumn="0" w:firstRowLastColumn="0" w:lastRowFirstColumn="0" w:lastRowLastColumn="0"/>
              <w:rPr>
                <w:b w:val="0"/>
                <w:bCs/>
                <w:sz w:val="22"/>
              </w:rPr>
            </w:pPr>
            <w:r w:rsidRPr="00CA6619">
              <w:rPr>
                <w:b w:val="0"/>
                <w:bCs/>
                <w:sz w:val="22"/>
              </w:rPr>
              <w:t>Pass</w:t>
            </w:r>
          </w:p>
        </w:tc>
      </w:tr>
      <w:tr w:rsidR="0062753D" w14:paraId="365DD7F5" w14:textId="77777777" w:rsidTr="00CA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54001E" w14:textId="40D1BFC2" w:rsidR="0062753D" w:rsidRPr="00CA6619" w:rsidRDefault="0062753D" w:rsidP="0062753D">
            <w:pPr>
              <w:rPr>
                <w:sz w:val="22"/>
              </w:rPr>
            </w:pPr>
            <w:r>
              <w:rPr>
                <w:sz w:val="22"/>
              </w:rPr>
              <w:t>11</w:t>
            </w:r>
          </w:p>
        </w:tc>
        <w:tc>
          <w:tcPr>
            <w:tcW w:w="2694" w:type="dxa"/>
          </w:tcPr>
          <w:p w14:paraId="70954A33" w14:textId="0EE96442" w:rsidR="0062753D" w:rsidRPr="00CA6619" w:rsidRDefault="0062753D" w:rsidP="0062753D">
            <w:pPr>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 xml:space="preserve">Verify game is ending on </w:t>
            </w:r>
            <w:r w:rsidR="009553E7">
              <w:rPr>
                <w:b w:val="0"/>
                <w:bCs/>
                <w:sz w:val="22"/>
              </w:rPr>
              <w:t xml:space="preserve">an </w:t>
            </w:r>
            <w:r>
              <w:rPr>
                <w:b w:val="0"/>
                <w:bCs/>
                <w:sz w:val="22"/>
              </w:rPr>
              <w:t>incorrect answer and prize amount is reflect</w:t>
            </w:r>
            <w:r w:rsidR="009553E7">
              <w:rPr>
                <w:b w:val="0"/>
                <w:bCs/>
                <w:sz w:val="22"/>
              </w:rPr>
              <w:t>ed</w:t>
            </w:r>
            <w:r>
              <w:rPr>
                <w:b w:val="0"/>
                <w:bCs/>
                <w:sz w:val="22"/>
              </w:rPr>
              <w:t xml:space="preserve"> correctly</w:t>
            </w:r>
          </w:p>
        </w:tc>
        <w:tc>
          <w:tcPr>
            <w:tcW w:w="3621" w:type="dxa"/>
          </w:tcPr>
          <w:p w14:paraId="1839FC5C" w14:textId="77777777" w:rsidR="0062753D" w:rsidRDefault="0062753D"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Launch software</w:t>
            </w:r>
          </w:p>
          <w:p w14:paraId="03932693" w14:textId="77777777" w:rsidR="0062753D" w:rsidRDefault="0062753D"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F1465B">
              <w:rPr>
                <w:b w:val="0"/>
                <w:bCs/>
                <w:sz w:val="22"/>
              </w:rPr>
              <w:t>Press ‘S’ key</w:t>
            </w:r>
          </w:p>
          <w:p w14:paraId="3F3B7E04" w14:textId="77777777" w:rsidR="0062753D" w:rsidRDefault="0062753D"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B41CA0">
              <w:rPr>
                <w:b w:val="0"/>
                <w:bCs/>
                <w:sz w:val="22"/>
              </w:rPr>
              <w:t>Type name and press enter key</w:t>
            </w:r>
          </w:p>
          <w:p w14:paraId="685E2429" w14:textId="649CF4B6" w:rsidR="0062753D" w:rsidRDefault="0062753D"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D163D2">
              <w:rPr>
                <w:b w:val="0"/>
                <w:bCs/>
                <w:sz w:val="22"/>
              </w:rPr>
              <w:t>Enter first and second question</w:t>
            </w:r>
            <w:r w:rsidR="0027157C">
              <w:rPr>
                <w:b w:val="0"/>
                <w:bCs/>
                <w:sz w:val="22"/>
              </w:rPr>
              <w:t>s</w:t>
            </w:r>
            <w:r w:rsidRPr="00D163D2">
              <w:rPr>
                <w:b w:val="0"/>
                <w:bCs/>
                <w:sz w:val="22"/>
              </w:rPr>
              <w:t xml:space="preserve"> </w:t>
            </w:r>
            <w:r>
              <w:rPr>
                <w:b w:val="0"/>
                <w:bCs/>
                <w:sz w:val="22"/>
              </w:rPr>
              <w:t>correct</w:t>
            </w:r>
          </w:p>
          <w:p w14:paraId="7E9E2862" w14:textId="77777777" w:rsidR="0062753D" w:rsidRDefault="0062753D"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sidRPr="00DC0992">
              <w:rPr>
                <w:b w:val="0"/>
                <w:bCs/>
                <w:sz w:val="22"/>
              </w:rPr>
              <w:t>Challenge round appears</w:t>
            </w:r>
          </w:p>
          <w:p w14:paraId="6D1CFDD7" w14:textId="77777777" w:rsidR="007B0B89" w:rsidRDefault="0062753D"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 xml:space="preserve">Answer </w:t>
            </w:r>
            <w:r w:rsidR="007B0B89">
              <w:rPr>
                <w:b w:val="0"/>
                <w:bCs/>
                <w:sz w:val="22"/>
              </w:rPr>
              <w:t>all 10 questions</w:t>
            </w:r>
            <w:r>
              <w:rPr>
                <w:b w:val="0"/>
                <w:bCs/>
                <w:sz w:val="22"/>
              </w:rPr>
              <w:t xml:space="preserve"> correct</w:t>
            </w:r>
          </w:p>
          <w:p w14:paraId="2A4C756C" w14:textId="4EBBB2CC" w:rsidR="0062753D" w:rsidRPr="007B0B89" w:rsidRDefault="007B0B89" w:rsidP="0062753D">
            <w:pPr>
              <w:pStyle w:val="ListParagraph"/>
              <w:numPr>
                <w:ilvl w:val="0"/>
                <w:numId w:val="6"/>
              </w:numPr>
              <w:ind w:left="459"/>
              <w:cnfStyle w:val="000000100000" w:firstRow="0" w:lastRow="0" w:firstColumn="0" w:lastColumn="0" w:oddVBand="0" w:evenVBand="0" w:oddHBand="1" w:evenHBand="0" w:firstRowFirstColumn="0" w:firstRowLastColumn="0" w:lastRowFirstColumn="0" w:lastRowLastColumn="0"/>
              <w:rPr>
                <w:b w:val="0"/>
                <w:bCs/>
                <w:sz w:val="22"/>
              </w:rPr>
            </w:pPr>
            <w:r>
              <w:rPr>
                <w:b w:val="0"/>
                <w:bCs/>
                <w:sz w:val="22"/>
              </w:rPr>
              <w:t xml:space="preserve">Game finishes automatically </w:t>
            </w:r>
            <w:proofErr w:type="gramStart"/>
            <w:r>
              <w:rPr>
                <w:b w:val="0"/>
                <w:bCs/>
                <w:sz w:val="22"/>
              </w:rPr>
              <w:t>and</w:t>
            </w:r>
            <w:r w:rsidR="0062753D">
              <w:rPr>
                <w:b w:val="0"/>
                <w:bCs/>
                <w:sz w:val="22"/>
              </w:rPr>
              <w:t xml:space="preserve"> </w:t>
            </w:r>
            <w:r w:rsidR="0062753D" w:rsidRPr="007B0B89">
              <w:rPr>
                <w:b w:val="0"/>
                <w:bCs/>
                <w:sz w:val="22"/>
              </w:rPr>
              <w:t xml:space="preserve"> INR</w:t>
            </w:r>
            <w:proofErr w:type="gramEnd"/>
            <w:r w:rsidR="0062753D" w:rsidRPr="007B0B89">
              <w:rPr>
                <w:b w:val="0"/>
                <w:bCs/>
                <w:sz w:val="22"/>
              </w:rPr>
              <w:t xml:space="preserve"> </w:t>
            </w:r>
            <w:r>
              <w:rPr>
                <w:b w:val="0"/>
                <w:bCs/>
                <w:sz w:val="22"/>
              </w:rPr>
              <w:t>10,000</w:t>
            </w:r>
            <w:r w:rsidR="0062753D" w:rsidRPr="007B0B89">
              <w:rPr>
                <w:b w:val="0"/>
                <w:bCs/>
                <w:sz w:val="22"/>
              </w:rPr>
              <w:t>/- prize value appears on the final screen</w:t>
            </w:r>
          </w:p>
        </w:tc>
        <w:tc>
          <w:tcPr>
            <w:tcW w:w="2482" w:type="dxa"/>
          </w:tcPr>
          <w:p w14:paraId="5241837B" w14:textId="67B4DB9D" w:rsidR="0062753D" w:rsidRPr="00CA6619" w:rsidRDefault="0062753D" w:rsidP="0062753D">
            <w:pPr>
              <w:cnfStyle w:val="000000100000" w:firstRow="0" w:lastRow="0" w:firstColumn="0" w:lastColumn="0" w:oddVBand="0" w:evenVBand="0" w:oddHBand="1" w:evenHBand="0" w:firstRowFirstColumn="0" w:firstRowLastColumn="0" w:lastRowFirstColumn="0" w:lastRowLastColumn="0"/>
              <w:rPr>
                <w:b w:val="0"/>
                <w:bCs/>
                <w:sz w:val="22"/>
              </w:rPr>
            </w:pPr>
            <w:r w:rsidRPr="00CA6619">
              <w:rPr>
                <w:b w:val="0"/>
                <w:bCs/>
                <w:sz w:val="22"/>
              </w:rPr>
              <w:t>Pass</w:t>
            </w:r>
          </w:p>
        </w:tc>
      </w:tr>
    </w:tbl>
    <w:p w14:paraId="26E9A6FC" w14:textId="58602A82" w:rsidR="00F71F59" w:rsidRDefault="00F71F59" w:rsidP="00717CC1">
      <w:pPr>
        <w:rPr>
          <w:b w:val="0"/>
          <w:bCs/>
        </w:rPr>
      </w:pPr>
    </w:p>
    <w:sectPr w:rsidR="00F71F59"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29FC" w14:textId="77777777" w:rsidR="00F52D26" w:rsidRDefault="00F52D26">
      <w:r>
        <w:separator/>
      </w:r>
    </w:p>
    <w:p w14:paraId="78948109" w14:textId="77777777" w:rsidR="00F52D26" w:rsidRDefault="00F52D26"/>
  </w:endnote>
  <w:endnote w:type="continuationSeparator" w:id="0">
    <w:p w14:paraId="1C9B9193" w14:textId="77777777" w:rsidR="00F52D26" w:rsidRDefault="00F52D26">
      <w:r>
        <w:continuationSeparator/>
      </w:r>
    </w:p>
    <w:p w14:paraId="172C7BF6" w14:textId="77777777" w:rsidR="00F52D26" w:rsidRDefault="00F52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4BF5F7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CBD499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F981" w14:textId="77777777" w:rsidR="00F52D26" w:rsidRDefault="00F52D26">
      <w:r>
        <w:separator/>
      </w:r>
    </w:p>
    <w:p w14:paraId="3002A1D5" w14:textId="77777777" w:rsidR="00F52D26" w:rsidRDefault="00F52D26"/>
  </w:footnote>
  <w:footnote w:type="continuationSeparator" w:id="0">
    <w:p w14:paraId="5D2EA1EF" w14:textId="77777777" w:rsidR="00F52D26" w:rsidRDefault="00F52D26">
      <w:r>
        <w:continuationSeparator/>
      </w:r>
    </w:p>
    <w:p w14:paraId="6107390B" w14:textId="77777777" w:rsidR="00F52D26" w:rsidRDefault="00F52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2187C6E" w14:textId="77777777" w:rsidTr="00D077E9">
      <w:trPr>
        <w:trHeight w:val="978"/>
      </w:trPr>
      <w:tc>
        <w:tcPr>
          <w:tcW w:w="9990" w:type="dxa"/>
          <w:tcBorders>
            <w:top w:val="nil"/>
            <w:left w:val="nil"/>
            <w:bottom w:val="single" w:sz="36" w:space="0" w:color="34ABA2" w:themeColor="accent3"/>
            <w:right w:val="nil"/>
          </w:tcBorders>
        </w:tcPr>
        <w:p w14:paraId="3B45DC12" w14:textId="77777777" w:rsidR="00D077E9" w:rsidRDefault="00D077E9">
          <w:pPr>
            <w:pStyle w:val="Header"/>
          </w:pPr>
        </w:p>
      </w:tc>
    </w:tr>
  </w:tbl>
  <w:p w14:paraId="006A2BE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8606C"/>
    <w:multiLevelType w:val="hybridMultilevel"/>
    <w:tmpl w:val="72DCF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873E5F"/>
    <w:multiLevelType w:val="hybridMultilevel"/>
    <w:tmpl w:val="FD9AB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7C7C76"/>
    <w:multiLevelType w:val="multilevel"/>
    <w:tmpl w:val="FD8203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F02935"/>
    <w:multiLevelType w:val="hybridMultilevel"/>
    <w:tmpl w:val="37F299A2"/>
    <w:lvl w:ilvl="0" w:tplc="10090001">
      <w:start w:val="1"/>
      <w:numFmt w:val="bullet"/>
      <w:lvlText w:val=""/>
      <w:lvlJc w:val="left"/>
      <w:pPr>
        <w:ind w:left="19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B21793"/>
    <w:multiLevelType w:val="hybridMultilevel"/>
    <w:tmpl w:val="33CA545E"/>
    <w:lvl w:ilvl="0" w:tplc="1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F778DD"/>
    <w:multiLevelType w:val="hybridMultilevel"/>
    <w:tmpl w:val="FA7E3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8A566C"/>
    <w:multiLevelType w:val="multilevel"/>
    <w:tmpl w:val="5818EE4C"/>
    <w:lvl w:ilvl="0">
      <w:start w:val="1"/>
      <w:numFmt w:val="bullet"/>
      <w:lvlText w:val="⮚"/>
      <w:lvlJc w:val="left"/>
      <w:pPr>
        <w:ind w:left="227" w:hanging="227"/>
      </w:pPr>
      <w:rPr>
        <w:rFonts w:ascii="Noto Sans Symbols" w:eastAsia="Noto Sans Symbols" w:hAnsi="Noto Sans Symbols" w:cs="Noto Sans Symbols"/>
      </w:rPr>
    </w:lvl>
    <w:lvl w:ilvl="1">
      <w:start w:val="1"/>
      <w:numFmt w:val="bullet"/>
      <w:lvlText w:val="●"/>
      <w:lvlJc w:val="left"/>
      <w:pPr>
        <w:ind w:left="454" w:hanging="227"/>
      </w:pPr>
      <w:rPr>
        <w:rFonts w:ascii="Noto Sans Symbols" w:eastAsia="Noto Sans Symbols" w:hAnsi="Noto Sans Symbols" w:cs="Noto Sans Symbols"/>
      </w:rPr>
    </w:lvl>
    <w:lvl w:ilvl="2">
      <w:start w:val="1"/>
      <w:numFmt w:val="bullet"/>
      <w:lvlText w:val="●"/>
      <w:lvlJc w:val="left"/>
      <w:pPr>
        <w:ind w:left="680" w:hanging="227"/>
      </w:pPr>
      <w:rPr>
        <w:rFonts w:ascii="Noto Sans Symbols" w:eastAsia="Noto Sans Symbols" w:hAnsi="Noto Sans Symbols" w:cs="Noto Sans Symbols"/>
      </w:rPr>
    </w:lvl>
    <w:lvl w:ilvl="3">
      <w:start w:val="1"/>
      <w:numFmt w:val="bullet"/>
      <w:lvlText w:val="●"/>
      <w:lvlJc w:val="left"/>
      <w:pPr>
        <w:ind w:left="907" w:hanging="227"/>
      </w:pPr>
      <w:rPr>
        <w:rFonts w:ascii="Noto Sans Symbols" w:eastAsia="Noto Sans Symbols" w:hAnsi="Noto Sans Symbols" w:cs="Noto Sans Symbols"/>
      </w:rPr>
    </w:lvl>
    <w:lvl w:ilvl="4">
      <w:start w:val="1"/>
      <w:numFmt w:val="bullet"/>
      <w:lvlText w:val="●"/>
      <w:lvlJc w:val="left"/>
      <w:pPr>
        <w:ind w:left="1134" w:hanging="227"/>
      </w:pPr>
      <w:rPr>
        <w:rFonts w:ascii="Noto Sans Symbols" w:eastAsia="Noto Sans Symbols" w:hAnsi="Noto Sans Symbols" w:cs="Noto Sans Symbols"/>
      </w:rPr>
    </w:lvl>
    <w:lvl w:ilvl="5">
      <w:start w:val="1"/>
      <w:numFmt w:val="bullet"/>
      <w:lvlText w:val="●"/>
      <w:lvlJc w:val="left"/>
      <w:pPr>
        <w:ind w:left="1361" w:hanging="227"/>
      </w:pPr>
      <w:rPr>
        <w:rFonts w:ascii="Noto Sans Symbols" w:eastAsia="Noto Sans Symbols" w:hAnsi="Noto Sans Symbols" w:cs="Noto Sans Symbols"/>
      </w:rPr>
    </w:lvl>
    <w:lvl w:ilvl="6">
      <w:start w:val="1"/>
      <w:numFmt w:val="bullet"/>
      <w:lvlText w:val="●"/>
      <w:lvlJc w:val="left"/>
      <w:pPr>
        <w:ind w:left="1587" w:hanging="227"/>
      </w:pPr>
      <w:rPr>
        <w:rFonts w:ascii="Noto Sans Symbols" w:eastAsia="Noto Sans Symbols" w:hAnsi="Noto Sans Symbols" w:cs="Noto Sans Symbols"/>
      </w:rPr>
    </w:lvl>
    <w:lvl w:ilvl="7">
      <w:start w:val="1"/>
      <w:numFmt w:val="bullet"/>
      <w:lvlText w:val="●"/>
      <w:lvlJc w:val="left"/>
      <w:pPr>
        <w:ind w:left="1814" w:hanging="226"/>
      </w:pPr>
      <w:rPr>
        <w:rFonts w:ascii="Noto Sans Symbols" w:eastAsia="Noto Sans Symbols" w:hAnsi="Noto Sans Symbols" w:cs="Noto Sans Symbols"/>
      </w:rPr>
    </w:lvl>
    <w:lvl w:ilvl="8">
      <w:start w:val="1"/>
      <w:numFmt w:val="bullet"/>
      <w:lvlText w:val="●"/>
      <w:lvlJc w:val="left"/>
      <w:pPr>
        <w:ind w:left="2041" w:hanging="227"/>
      </w:pPr>
      <w:rPr>
        <w:rFonts w:ascii="Noto Sans Symbols" w:eastAsia="Noto Sans Symbols" w:hAnsi="Noto Sans Symbols" w:cs="Noto Sans Symbols"/>
      </w:rPr>
    </w:lvl>
  </w:abstractNum>
  <w:num w:numId="1">
    <w:abstractNumId w:val="1"/>
  </w:num>
  <w:num w:numId="2">
    <w:abstractNumId w:val="5"/>
  </w:num>
  <w:num w:numId="3">
    <w:abstractNumId w:val="0"/>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MDMAMowNzA0tLJR0lIJTi4sz8/NACoxqAUcabh0sAAAA"/>
  </w:docVars>
  <w:rsids>
    <w:rsidRoot w:val="00BA50D1"/>
    <w:rsid w:val="0002482E"/>
    <w:rsid w:val="00031FB1"/>
    <w:rsid w:val="00050324"/>
    <w:rsid w:val="0007172C"/>
    <w:rsid w:val="000A0150"/>
    <w:rsid w:val="000C1381"/>
    <w:rsid w:val="000C2384"/>
    <w:rsid w:val="000E63C9"/>
    <w:rsid w:val="00130E9D"/>
    <w:rsid w:val="00150058"/>
    <w:rsid w:val="00150A6D"/>
    <w:rsid w:val="00160DE6"/>
    <w:rsid w:val="00185B35"/>
    <w:rsid w:val="001C1B11"/>
    <w:rsid w:val="001F2BC8"/>
    <w:rsid w:val="001F5F6B"/>
    <w:rsid w:val="001F6D05"/>
    <w:rsid w:val="00207B43"/>
    <w:rsid w:val="00243EBC"/>
    <w:rsid w:val="00246A35"/>
    <w:rsid w:val="0027157C"/>
    <w:rsid w:val="00284348"/>
    <w:rsid w:val="00290F32"/>
    <w:rsid w:val="002A42D2"/>
    <w:rsid w:val="002A6E5A"/>
    <w:rsid w:val="002C4857"/>
    <w:rsid w:val="002D3D67"/>
    <w:rsid w:val="002E2AA9"/>
    <w:rsid w:val="002E59DE"/>
    <w:rsid w:val="002F51F5"/>
    <w:rsid w:val="00312137"/>
    <w:rsid w:val="00323FDF"/>
    <w:rsid w:val="00330359"/>
    <w:rsid w:val="0033762F"/>
    <w:rsid w:val="00362578"/>
    <w:rsid w:val="00366C7E"/>
    <w:rsid w:val="00384EA3"/>
    <w:rsid w:val="003A39A1"/>
    <w:rsid w:val="003C2191"/>
    <w:rsid w:val="003C4E86"/>
    <w:rsid w:val="003C7453"/>
    <w:rsid w:val="003D3863"/>
    <w:rsid w:val="003E5F27"/>
    <w:rsid w:val="003E72E3"/>
    <w:rsid w:val="004110DE"/>
    <w:rsid w:val="0044085A"/>
    <w:rsid w:val="004437EB"/>
    <w:rsid w:val="0044668E"/>
    <w:rsid w:val="00453C67"/>
    <w:rsid w:val="00480EBA"/>
    <w:rsid w:val="004979A5"/>
    <w:rsid w:val="004A3C21"/>
    <w:rsid w:val="004A527A"/>
    <w:rsid w:val="004B21A5"/>
    <w:rsid w:val="004E0D27"/>
    <w:rsid w:val="004E3A66"/>
    <w:rsid w:val="004F6ACC"/>
    <w:rsid w:val="005037F0"/>
    <w:rsid w:val="00516A86"/>
    <w:rsid w:val="005275F6"/>
    <w:rsid w:val="0056113C"/>
    <w:rsid w:val="00572102"/>
    <w:rsid w:val="005D0DF3"/>
    <w:rsid w:val="005E5C2F"/>
    <w:rsid w:val="005F1BB0"/>
    <w:rsid w:val="005F3EC2"/>
    <w:rsid w:val="005F7C9E"/>
    <w:rsid w:val="006170EF"/>
    <w:rsid w:val="0062753D"/>
    <w:rsid w:val="00656C4D"/>
    <w:rsid w:val="0066724E"/>
    <w:rsid w:val="00675801"/>
    <w:rsid w:val="006A517A"/>
    <w:rsid w:val="006E5716"/>
    <w:rsid w:val="00710F07"/>
    <w:rsid w:val="00717CC1"/>
    <w:rsid w:val="007302B3"/>
    <w:rsid w:val="00730733"/>
    <w:rsid w:val="00730E3A"/>
    <w:rsid w:val="00736AAF"/>
    <w:rsid w:val="007501D8"/>
    <w:rsid w:val="00750B13"/>
    <w:rsid w:val="00750B90"/>
    <w:rsid w:val="00765B2A"/>
    <w:rsid w:val="00783A34"/>
    <w:rsid w:val="00796E22"/>
    <w:rsid w:val="007A1ED1"/>
    <w:rsid w:val="007B0B89"/>
    <w:rsid w:val="007C0994"/>
    <w:rsid w:val="007C41A3"/>
    <w:rsid w:val="007C6B52"/>
    <w:rsid w:val="007D16C5"/>
    <w:rsid w:val="007D1E2D"/>
    <w:rsid w:val="007D24EE"/>
    <w:rsid w:val="008158FA"/>
    <w:rsid w:val="00821AB4"/>
    <w:rsid w:val="00862FE4"/>
    <w:rsid w:val="0086389A"/>
    <w:rsid w:val="00870FB0"/>
    <w:rsid w:val="0087605E"/>
    <w:rsid w:val="0089509F"/>
    <w:rsid w:val="008A6A20"/>
    <w:rsid w:val="008B1FEE"/>
    <w:rsid w:val="008E4136"/>
    <w:rsid w:val="008E544C"/>
    <w:rsid w:val="008F4FF0"/>
    <w:rsid w:val="00903C32"/>
    <w:rsid w:val="00904DBC"/>
    <w:rsid w:val="00916B16"/>
    <w:rsid w:val="009173B9"/>
    <w:rsid w:val="0093335D"/>
    <w:rsid w:val="0093613E"/>
    <w:rsid w:val="009367B6"/>
    <w:rsid w:val="009412D1"/>
    <w:rsid w:val="00943026"/>
    <w:rsid w:val="009553E7"/>
    <w:rsid w:val="00966B81"/>
    <w:rsid w:val="009C7720"/>
    <w:rsid w:val="00A11664"/>
    <w:rsid w:val="00A203B8"/>
    <w:rsid w:val="00A207C9"/>
    <w:rsid w:val="00A23AFA"/>
    <w:rsid w:val="00A313A0"/>
    <w:rsid w:val="00A31B3E"/>
    <w:rsid w:val="00A532F3"/>
    <w:rsid w:val="00A748F8"/>
    <w:rsid w:val="00A8489E"/>
    <w:rsid w:val="00AC29F3"/>
    <w:rsid w:val="00AC5553"/>
    <w:rsid w:val="00B01A08"/>
    <w:rsid w:val="00B20956"/>
    <w:rsid w:val="00B231E5"/>
    <w:rsid w:val="00B41CA0"/>
    <w:rsid w:val="00B428E1"/>
    <w:rsid w:val="00B904E5"/>
    <w:rsid w:val="00BA1341"/>
    <w:rsid w:val="00BA50D1"/>
    <w:rsid w:val="00C02B87"/>
    <w:rsid w:val="00C4086D"/>
    <w:rsid w:val="00CA1896"/>
    <w:rsid w:val="00CA6619"/>
    <w:rsid w:val="00CB5B28"/>
    <w:rsid w:val="00CE70DE"/>
    <w:rsid w:val="00CF5371"/>
    <w:rsid w:val="00D0323A"/>
    <w:rsid w:val="00D0559F"/>
    <w:rsid w:val="00D077E9"/>
    <w:rsid w:val="00D163D2"/>
    <w:rsid w:val="00D24D68"/>
    <w:rsid w:val="00D31C75"/>
    <w:rsid w:val="00D36963"/>
    <w:rsid w:val="00D42CB7"/>
    <w:rsid w:val="00D5413D"/>
    <w:rsid w:val="00D570A9"/>
    <w:rsid w:val="00D70D02"/>
    <w:rsid w:val="00D770C7"/>
    <w:rsid w:val="00D833C6"/>
    <w:rsid w:val="00D86945"/>
    <w:rsid w:val="00D90290"/>
    <w:rsid w:val="00DC0992"/>
    <w:rsid w:val="00DC4A8E"/>
    <w:rsid w:val="00DD152F"/>
    <w:rsid w:val="00DE213F"/>
    <w:rsid w:val="00DF027C"/>
    <w:rsid w:val="00DF0FAC"/>
    <w:rsid w:val="00E00A32"/>
    <w:rsid w:val="00E07801"/>
    <w:rsid w:val="00E22ACD"/>
    <w:rsid w:val="00E53055"/>
    <w:rsid w:val="00E620B0"/>
    <w:rsid w:val="00E76709"/>
    <w:rsid w:val="00E81B40"/>
    <w:rsid w:val="00E824BA"/>
    <w:rsid w:val="00E87F58"/>
    <w:rsid w:val="00E96372"/>
    <w:rsid w:val="00EB0E54"/>
    <w:rsid w:val="00EB4D73"/>
    <w:rsid w:val="00EC66F2"/>
    <w:rsid w:val="00ED3013"/>
    <w:rsid w:val="00EE427E"/>
    <w:rsid w:val="00EF555B"/>
    <w:rsid w:val="00F027BB"/>
    <w:rsid w:val="00F11DCF"/>
    <w:rsid w:val="00F1465B"/>
    <w:rsid w:val="00F162EA"/>
    <w:rsid w:val="00F219F3"/>
    <w:rsid w:val="00F52D26"/>
    <w:rsid w:val="00F52D27"/>
    <w:rsid w:val="00F71F59"/>
    <w:rsid w:val="00F83527"/>
    <w:rsid w:val="00F86BA8"/>
    <w:rsid w:val="00FD583F"/>
    <w:rsid w:val="00FD7488"/>
    <w:rsid w:val="00FE0FCF"/>
    <w:rsid w:val="00FF16B4"/>
    <w:rsid w:val="00FF76EA"/>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5A81D"/>
  <w15:docId w15:val="{50DA786D-5C36-4FF0-8825-5606F86A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C4A8E"/>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DC4A8E"/>
    <w:pPr>
      <w:spacing w:after="100"/>
    </w:pPr>
  </w:style>
  <w:style w:type="paragraph" w:styleId="TOC2">
    <w:name w:val="toc 2"/>
    <w:basedOn w:val="Normal"/>
    <w:next w:val="Normal"/>
    <w:autoRedefine/>
    <w:uiPriority w:val="39"/>
    <w:unhideWhenUsed/>
    <w:rsid w:val="00DC4A8E"/>
    <w:pPr>
      <w:spacing w:after="100"/>
      <w:ind w:left="280"/>
    </w:pPr>
  </w:style>
  <w:style w:type="character" w:styleId="Hyperlink">
    <w:name w:val="Hyperlink"/>
    <w:basedOn w:val="DefaultParagraphFont"/>
    <w:uiPriority w:val="99"/>
    <w:unhideWhenUsed/>
    <w:rsid w:val="00DC4A8E"/>
    <w:rPr>
      <w:color w:val="3592CF" w:themeColor="hyperlink"/>
      <w:u w:val="single"/>
    </w:rPr>
  </w:style>
  <w:style w:type="paragraph" w:styleId="ListParagraph">
    <w:name w:val="List Paragraph"/>
    <w:basedOn w:val="Normal"/>
    <w:uiPriority w:val="34"/>
    <w:unhideWhenUsed/>
    <w:qFormat/>
    <w:rsid w:val="00160DE6"/>
    <w:pPr>
      <w:ind w:left="720"/>
      <w:contextualSpacing/>
    </w:pPr>
  </w:style>
  <w:style w:type="table" w:styleId="GridTable4-Accent5">
    <w:name w:val="Grid Table 4 Accent 5"/>
    <w:basedOn w:val="TableNormal"/>
    <w:uiPriority w:val="49"/>
    <w:rsid w:val="00F71F59"/>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lp\AppData\Local\Microsoft\Office\16.0\DTS\en-US%7bA04DBED8-8982-4B10-A9A0-5A7EF2B5279E%7d\%7b7FA6B74D-08E1-4DEF-B7AB-92098540F0BB%7dtf16392850_win32.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3365BB-9A19-4A98-8A7A-F57A76A976F3}" type="doc">
      <dgm:prSet loTypeId="urn:microsoft.com/office/officeart/2008/layout/VerticalCurvedList" loCatId="list" qsTypeId="urn:microsoft.com/office/officeart/2005/8/quickstyle/simple1" qsCatId="simple" csTypeId="urn:microsoft.com/office/officeart/2005/8/colors/colorful4" csCatId="colorful" phldr="1"/>
      <dgm:spPr/>
      <dgm:t>
        <a:bodyPr/>
        <a:lstStyle/>
        <a:p>
          <a:endParaRPr lang="en-CA"/>
        </a:p>
      </dgm:t>
    </dgm:pt>
    <dgm:pt modelId="{71675F2B-4C8A-47CD-9836-FB6E07E955C3}">
      <dgm:prSet phldrT="[Text]"/>
      <dgm:spPr/>
      <dgm:t>
        <a:bodyPr/>
        <a:lstStyle/>
        <a:p>
          <a:r>
            <a:rPr lang="en-CA"/>
            <a:t>Requirement Analysis</a:t>
          </a:r>
        </a:p>
      </dgm:t>
    </dgm:pt>
    <dgm:pt modelId="{95416BBD-8443-4BDE-ADA4-C508715F8FF1}" type="parTrans" cxnId="{EFF1F871-2E39-4728-8B37-A97411BA05DE}">
      <dgm:prSet/>
      <dgm:spPr/>
      <dgm:t>
        <a:bodyPr/>
        <a:lstStyle/>
        <a:p>
          <a:endParaRPr lang="en-CA"/>
        </a:p>
      </dgm:t>
    </dgm:pt>
    <dgm:pt modelId="{3BB83FEC-E649-4729-920C-3451D0D28B92}" type="sibTrans" cxnId="{EFF1F871-2E39-4728-8B37-A97411BA05DE}">
      <dgm:prSet/>
      <dgm:spPr/>
      <dgm:t>
        <a:bodyPr/>
        <a:lstStyle/>
        <a:p>
          <a:endParaRPr lang="en-CA"/>
        </a:p>
      </dgm:t>
    </dgm:pt>
    <dgm:pt modelId="{CFB6B194-A474-459F-9340-45B25D2AFD86}">
      <dgm:prSet phldrT="[Text]"/>
      <dgm:spPr/>
      <dgm:t>
        <a:bodyPr/>
        <a:lstStyle/>
        <a:p>
          <a:r>
            <a:rPr lang="en-CA"/>
            <a:t>Design</a:t>
          </a:r>
        </a:p>
      </dgm:t>
    </dgm:pt>
    <dgm:pt modelId="{4C5B89A7-4452-44BC-8C58-AC7F87365837}" type="parTrans" cxnId="{5DD1E52E-2B88-4AF4-AE5F-0F301EADAFE5}">
      <dgm:prSet/>
      <dgm:spPr/>
      <dgm:t>
        <a:bodyPr/>
        <a:lstStyle/>
        <a:p>
          <a:endParaRPr lang="en-CA"/>
        </a:p>
      </dgm:t>
    </dgm:pt>
    <dgm:pt modelId="{B02E5061-350B-4C94-99D3-E5471169E1A1}" type="sibTrans" cxnId="{5DD1E52E-2B88-4AF4-AE5F-0F301EADAFE5}">
      <dgm:prSet/>
      <dgm:spPr/>
      <dgm:t>
        <a:bodyPr/>
        <a:lstStyle/>
        <a:p>
          <a:endParaRPr lang="en-CA"/>
        </a:p>
      </dgm:t>
    </dgm:pt>
    <dgm:pt modelId="{CE8566B3-DF6E-44FF-A6D8-37A91062DFB0}">
      <dgm:prSet phldrT="[Text]"/>
      <dgm:spPr/>
      <dgm:t>
        <a:bodyPr/>
        <a:lstStyle/>
        <a:p>
          <a:r>
            <a:rPr lang="en-CA"/>
            <a:t>Development and Testing</a:t>
          </a:r>
        </a:p>
      </dgm:t>
    </dgm:pt>
    <dgm:pt modelId="{3D4290A2-32EA-450D-BE38-3F6378551A0A}" type="parTrans" cxnId="{1A6B7469-73EB-49EC-A398-280BC68C71B8}">
      <dgm:prSet/>
      <dgm:spPr/>
      <dgm:t>
        <a:bodyPr/>
        <a:lstStyle/>
        <a:p>
          <a:endParaRPr lang="en-CA"/>
        </a:p>
      </dgm:t>
    </dgm:pt>
    <dgm:pt modelId="{2E567BC8-DD68-4BAC-BC88-55050417574D}" type="sibTrans" cxnId="{1A6B7469-73EB-49EC-A398-280BC68C71B8}">
      <dgm:prSet/>
      <dgm:spPr/>
      <dgm:t>
        <a:bodyPr/>
        <a:lstStyle/>
        <a:p>
          <a:endParaRPr lang="en-CA"/>
        </a:p>
      </dgm:t>
    </dgm:pt>
    <dgm:pt modelId="{D6800048-B550-44CC-9A81-35F2391D2BD6}">
      <dgm:prSet phldrT="[Text]"/>
      <dgm:spPr/>
      <dgm:t>
        <a:bodyPr/>
        <a:lstStyle/>
        <a:p>
          <a:r>
            <a:rPr lang="en-CA"/>
            <a:t>Implementation</a:t>
          </a:r>
        </a:p>
      </dgm:t>
    </dgm:pt>
    <dgm:pt modelId="{4917DD8D-D21A-4A3B-9EE4-BDE25B515321}" type="parTrans" cxnId="{F8B98902-7C7E-47B2-BFD0-F5EB17F321DC}">
      <dgm:prSet/>
      <dgm:spPr/>
      <dgm:t>
        <a:bodyPr/>
        <a:lstStyle/>
        <a:p>
          <a:endParaRPr lang="en-CA"/>
        </a:p>
      </dgm:t>
    </dgm:pt>
    <dgm:pt modelId="{383C1D6D-E5E8-4EE6-9BE8-30BACBF1A972}" type="sibTrans" cxnId="{F8B98902-7C7E-47B2-BFD0-F5EB17F321DC}">
      <dgm:prSet/>
      <dgm:spPr/>
      <dgm:t>
        <a:bodyPr/>
        <a:lstStyle/>
        <a:p>
          <a:endParaRPr lang="en-CA"/>
        </a:p>
      </dgm:t>
    </dgm:pt>
    <dgm:pt modelId="{1B1F8286-09ED-43A3-8257-9BC89A2AE861}">
      <dgm:prSet phldrT="[Text]"/>
      <dgm:spPr/>
      <dgm:t>
        <a:bodyPr/>
        <a:lstStyle/>
        <a:p>
          <a:r>
            <a:rPr lang="en-CA"/>
            <a:t>Documentation</a:t>
          </a:r>
        </a:p>
      </dgm:t>
    </dgm:pt>
    <dgm:pt modelId="{6D5089FC-C28E-4206-811C-1FF1BC83E141}" type="parTrans" cxnId="{23CE105D-A1B3-43A1-BC13-49A32D7F1877}">
      <dgm:prSet/>
      <dgm:spPr/>
      <dgm:t>
        <a:bodyPr/>
        <a:lstStyle/>
        <a:p>
          <a:endParaRPr lang="en-CA"/>
        </a:p>
      </dgm:t>
    </dgm:pt>
    <dgm:pt modelId="{A8FDA6CA-7F5E-4119-A536-91E2B47629F8}" type="sibTrans" cxnId="{23CE105D-A1B3-43A1-BC13-49A32D7F1877}">
      <dgm:prSet/>
      <dgm:spPr/>
      <dgm:t>
        <a:bodyPr/>
        <a:lstStyle/>
        <a:p>
          <a:endParaRPr lang="en-CA"/>
        </a:p>
      </dgm:t>
    </dgm:pt>
    <dgm:pt modelId="{EFD4DC46-BBED-4924-A4FD-4C58A28BC80B}">
      <dgm:prSet phldrT="[Text]"/>
      <dgm:spPr/>
      <dgm:t>
        <a:bodyPr/>
        <a:lstStyle/>
        <a:p>
          <a:r>
            <a:rPr lang="en-CA"/>
            <a:t>Evaluation</a:t>
          </a:r>
        </a:p>
      </dgm:t>
    </dgm:pt>
    <dgm:pt modelId="{E224DECE-2393-4CA9-814A-AD3149E26556}" type="parTrans" cxnId="{EBD70BA4-EAF7-4870-B68C-5125AD27E65E}">
      <dgm:prSet/>
      <dgm:spPr/>
      <dgm:t>
        <a:bodyPr/>
        <a:lstStyle/>
        <a:p>
          <a:endParaRPr lang="en-CA"/>
        </a:p>
      </dgm:t>
    </dgm:pt>
    <dgm:pt modelId="{6F5BD83E-A82B-47AD-A58E-F975649384D7}" type="sibTrans" cxnId="{EBD70BA4-EAF7-4870-B68C-5125AD27E65E}">
      <dgm:prSet/>
      <dgm:spPr/>
      <dgm:t>
        <a:bodyPr/>
        <a:lstStyle/>
        <a:p>
          <a:endParaRPr lang="en-CA"/>
        </a:p>
      </dgm:t>
    </dgm:pt>
    <dgm:pt modelId="{9D8FE906-60E8-4A21-98D5-72A97920E135}" type="pres">
      <dgm:prSet presAssocID="{AD3365BB-9A19-4A98-8A7A-F57A76A976F3}" presName="Name0" presStyleCnt="0">
        <dgm:presLayoutVars>
          <dgm:chMax val="7"/>
          <dgm:chPref val="7"/>
          <dgm:dir/>
        </dgm:presLayoutVars>
      </dgm:prSet>
      <dgm:spPr/>
    </dgm:pt>
    <dgm:pt modelId="{BDEC6EFF-285A-49B8-8925-448AC3C89A9D}" type="pres">
      <dgm:prSet presAssocID="{AD3365BB-9A19-4A98-8A7A-F57A76A976F3}" presName="Name1" presStyleCnt="0"/>
      <dgm:spPr/>
    </dgm:pt>
    <dgm:pt modelId="{49E6F6FE-A6EF-4600-BD23-3875DE3AEE50}" type="pres">
      <dgm:prSet presAssocID="{AD3365BB-9A19-4A98-8A7A-F57A76A976F3}" presName="cycle" presStyleCnt="0"/>
      <dgm:spPr/>
    </dgm:pt>
    <dgm:pt modelId="{8E9676EF-64F0-4B14-9812-3B8A2C00E599}" type="pres">
      <dgm:prSet presAssocID="{AD3365BB-9A19-4A98-8A7A-F57A76A976F3}" presName="srcNode" presStyleLbl="node1" presStyleIdx="0" presStyleCnt="6"/>
      <dgm:spPr/>
    </dgm:pt>
    <dgm:pt modelId="{54A315B4-304C-46D5-B027-46B2EA3A92AC}" type="pres">
      <dgm:prSet presAssocID="{AD3365BB-9A19-4A98-8A7A-F57A76A976F3}" presName="conn" presStyleLbl="parChTrans1D2" presStyleIdx="0" presStyleCnt="1"/>
      <dgm:spPr/>
    </dgm:pt>
    <dgm:pt modelId="{D9C172B2-893B-434C-AEAA-55DE1A694E86}" type="pres">
      <dgm:prSet presAssocID="{AD3365BB-9A19-4A98-8A7A-F57A76A976F3}" presName="extraNode" presStyleLbl="node1" presStyleIdx="0" presStyleCnt="6"/>
      <dgm:spPr/>
    </dgm:pt>
    <dgm:pt modelId="{2F97F7BB-C4B7-4E41-95C1-A7DB7ADC74F7}" type="pres">
      <dgm:prSet presAssocID="{AD3365BB-9A19-4A98-8A7A-F57A76A976F3}" presName="dstNode" presStyleLbl="node1" presStyleIdx="0" presStyleCnt="6"/>
      <dgm:spPr/>
    </dgm:pt>
    <dgm:pt modelId="{E4865DA4-76DC-43D6-A31D-FC95E2A8508D}" type="pres">
      <dgm:prSet presAssocID="{71675F2B-4C8A-47CD-9836-FB6E07E955C3}" presName="text_1" presStyleLbl="node1" presStyleIdx="0" presStyleCnt="6">
        <dgm:presLayoutVars>
          <dgm:bulletEnabled val="1"/>
        </dgm:presLayoutVars>
      </dgm:prSet>
      <dgm:spPr/>
    </dgm:pt>
    <dgm:pt modelId="{087C35A5-36EA-4FD7-A91C-F6344DD8844C}" type="pres">
      <dgm:prSet presAssocID="{71675F2B-4C8A-47CD-9836-FB6E07E955C3}" presName="accent_1" presStyleCnt="0"/>
      <dgm:spPr/>
    </dgm:pt>
    <dgm:pt modelId="{D1F1E601-E8E3-4581-8CF0-84C09BDD8C3E}" type="pres">
      <dgm:prSet presAssocID="{71675F2B-4C8A-47CD-9836-FB6E07E955C3}" presName="accentRepeatNode" presStyleLbl="solidFgAcc1" presStyleIdx="0" presStyleCnt="6"/>
      <dgm:spPr/>
    </dgm:pt>
    <dgm:pt modelId="{E5A06FEC-F8E6-4F28-99AA-3A673D4DCBEF}" type="pres">
      <dgm:prSet presAssocID="{CFB6B194-A474-459F-9340-45B25D2AFD86}" presName="text_2" presStyleLbl="node1" presStyleIdx="1" presStyleCnt="6">
        <dgm:presLayoutVars>
          <dgm:bulletEnabled val="1"/>
        </dgm:presLayoutVars>
      </dgm:prSet>
      <dgm:spPr/>
    </dgm:pt>
    <dgm:pt modelId="{F0AF5912-9F24-4ABE-9433-80A0F2924627}" type="pres">
      <dgm:prSet presAssocID="{CFB6B194-A474-459F-9340-45B25D2AFD86}" presName="accent_2" presStyleCnt="0"/>
      <dgm:spPr/>
    </dgm:pt>
    <dgm:pt modelId="{748AA235-9201-4332-A872-A8880962EA69}" type="pres">
      <dgm:prSet presAssocID="{CFB6B194-A474-459F-9340-45B25D2AFD86}" presName="accentRepeatNode" presStyleLbl="solidFgAcc1" presStyleIdx="1" presStyleCnt="6"/>
      <dgm:spPr/>
    </dgm:pt>
    <dgm:pt modelId="{8EDBD693-41BE-4149-9D03-5DF763318C33}" type="pres">
      <dgm:prSet presAssocID="{CE8566B3-DF6E-44FF-A6D8-37A91062DFB0}" presName="text_3" presStyleLbl="node1" presStyleIdx="2" presStyleCnt="6">
        <dgm:presLayoutVars>
          <dgm:bulletEnabled val="1"/>
        </dgm:presLayoutVars>
      </dgm:prSet>
      <dgm:spPr/>
    </dgm:pt>
    <dgm:pt modelId="{A2388CDA-7C2F-4EA8-8D5B-8C91EF964D59}" type="pres">
      <dgm:prSet presAssocID="{CE8566B3-DF6E-44FF-A6D8-37A91062DFB0}" presName="accent_3" presStyleCnt="0"/>
      <dgm:spPr/>
    </dgm:pt>
    <dgm:pt modelId="{AE52A531-97B7-4FB2-87E9-7D58D0AC6D1A}" type="pres">
      <dgm:prSet presAssocID="{CE8566B3-DF6E-44FF-A6D8-37A91062DFB0}" presName="accentRepeatNode" presStyleLbl="solidFgAcc1" presStyleIdx="2" presStyleCnt="6"/>
      <dgm:spPr/>
    </dgm:pt>
    <dgm:pt modelId="{CA0F33AC-A68B-4FA3-B886-58C1E49FDBE7}" type="pres">
      <dgm:prSet presAssocID="{D6800048-B550-44CC-9A81-35F2391D2BD6}" presName="text_4" presStyleLbl="node1" presStyleIdx="3" presStyleCnt="6">
        <dgm:presLayoutVars>
          <dgm:bulletEnabled val="1"/>
        </dgm:presLayoutVars>
      </dgm:prSet>
      <dgm:spPr/>
    </dgm:pt>
    <dgm:pt modelId="{3B583D3D-0E33-4C2E-A61E-F4142C90E20E}" type="pres">
      <dgm:prSet presAssocID="{D6800048-B550-44CC-9A81-35F2391D2BD6}" presName="accent_4" presStyleCnt="0"/>
      <dgm:spPr/>
    </dgm:pt>
    <dgm:pt modelId="{277D4D30-F152-4860-B7E7-D52829A4EDB8}" type="pres">
      <dgm:prSet presAssocID="{D6800048-B550-44CC-9A81-35F2391D2BD6}" presName="accentRepeatNode" presStyleLbl="solidFgAcc1" presStyleIdx="3" presStyleCnt="6"/>
      <dgm:spPr/>
    </dgm:pt>
    <dgm:pt modelId="{65888BF8-C4ED-4557-B88A-C4F3C5F5B714}" type="pres">
      <dgm:prSet presAssocID="{1B1F8286-09ED-43A3-8257-9BC89A2AE861}" presName="text_5" presStyleLbl="node1" presStyleIdx="4" presStyleCnt="6">
        <dgm:presLayoutVars>
          <dgm:bulletEnabled val="1"/>
        </dgm:presLayoutVars>
      </dgm:prSet>
      <dgm:spPr/>
    </dgm:pt>
    <dgm:pt modelId="{BCEEA9F4-F0E4-42BF-9232-78D61BDE9368}" type="pres">
      <dgm:prSet presAssocID="{1B1F8286-09ED-43A3-8257-9BC89A2AE861}" presName="accent_5" presStyleCnt="0"/>
      <dgm:spPr/>
    </dgm:pt>
    <dgm:pt modelId="{CC8585FD-C1C7-4048-AB78-9DB9F6052753}" type="pres">
      <dgm:prSet presAssocID="{1B1F8286-09ED-43A3-8257-9BC89A2AE861}" presName="accentRepeatNode" presStyleLbl="solidFgAcc1" presStyleIdx="4" presStyleCnt="6"/>
      <dgm:spPr/>
    </dgm:pt>
    <dgm:pt modelId="{69B5F8A3-1303-4AD6-8CDF-C9A426160A69}" type="pres">
      <dgm:prSet presAssocID="{EFD4DC46-BBED-4924-A4FD-4C58A28BC80B}" presName="text_6" presStyleLbl="node1" presStyleIdx="5" presStyleCnt="6">
        <dgm:presLayoutVars>
          <dgm:bulletEnabled val="1"/>
        </dgm:presLayoutVars>
      </dgm:prSet>
      <dgm:spPr/>
    </dgm:pt>
    <dgm:pt modelId="{C1EF2F84-4F2C-4CA9-8DF1-FC7E07FE4A6E}" type="pres">
      <dgm:prSet presAssocID="{EFD4DC46-BBED-4924-A4FD-4C58A28BC80B}" presName="accent_6" presStyleCnt="0"/>
      <dgm:spPr/>
    </dgm:pt>
    <dgm:pt modelId="{07B310E3-9C88-4811-83C6-4BE1A0112C5E}" type="pres">
      <dgm:prSet presAssocID="{EFD4DC46-BBED-4924-A4FD-4C58A28BC80B}" presName="accentRepeatNode" presStyleLbl="solidFgAcc1" presStyleIdx="5" presStyleCnt="6"/>
      <dgm:spPr/>
    </dgm:pt>
  </dgm:ptLst>
  <dgm:cxnLst>
    <dgm:cxn modelId="{F8B98902-7C7E-47B2-BFD0-F5EB17F321DC}" srcId="{AD3365BB-9A19-4A98-8A7A-F57A76A976F3}" destId="{D6800048-B550-44CC-9A81-35F2391D2BD6}" srcOrd="3" destOrd="0" parTransId="{4917DD8D-D21A-4A3B-9EE4-BDE25B515321}" sibTransId="{383C1D6D-E5E8-4EE6-9BE8-30BACBF1A972}"/>
    <dgm:cxn modelId="{B63B062A-AE7A-4857-AC66-1B4E8BDC4B55}" type="presOf" srcId="{1B1F8286-09ED-43A3-8257-9BC89A2AE861}" destId="{65888BF8-C4ED-4557-B88A-C4F3C5F5B714}" srcOrd="0" destOrd="0" presId="urn:microsoft.com/office/officeart/2008/layout/VerticalCurvedList"/>
    <dgm:cxn modelId="{5DD1E52E-2B88-4AF4-AE5F-0F301EADAFE5}" srcId="{AD3365BB-9A19-4A98-8A7A-F57A76A976F3}" destId="{CFB6B194-A474-459F-9340-45B25D2AFD86}" srcOrd="1" destOrd="0" parTransId="{4C5B89A7-4452-44BC-8C58-AC7F87365837}" sibTransId="{B02E5061-350B-4C94-99D3-E5471169E1A1}"/>
    <dgm:cxn modelId="{973D9831-2BF8-4659-8AFE-3CD7F096D8EA}" type="presOf" srcId="{3BB83FEC-E649-4729-920C-3451D0D28B92}" destId="{54A315B4-304C-46D5-B027-46B2EA3A92AC}" srcOrd="0" destOrd="0" presId="urn:microsoft.com/office/officeart/2008/layout/VerticalCurvedList"/>
    <dgm:cxn modelId="{23CE105D-A1B3-43A1-BC13-49A32D7F1877}" srcId="{AD3365BB-9A19-4A98-8A7A-F57A76A976F3}" destId="{1B1F8286-09ED-43A3-8257-9BC89A2AE861}" srcOrd="4" destOrd="0" parTransId="{6D5089FC-C28E-4206-811C-1FF1BC83E141}" sibTransId="{A8FDA6CA-7F5E-4119-A536-91E2B47629F8}"/>
    <dgm:cxn modelId="{1A6B7469-73EB-49EC-A398-280BC68C71B8}" srcId="{AD3365BB-9A19-4A98-8A7A-F57A76A976F3}" destId="{CE8566B3-DF6E-44FF-A6D8-37A91062DFB0}" srcOrd="2" destOrd="0" parTransId="{3D4290A2-32EA-450D-BE38-3F6378551A0A}" sibTransId="{2E567BC8-DD68-4BAC-BC88-55050417574D}"/>
    <dgm:cxn modelId="{E2FB604F-EF0F-49F3-AB66-96C046DE0E0A}" type="presOf" srcId="{AD3365BB-9A19-4A98-8A7A-F57A76A976F3}" destId="{9D8FE906-60E8-4A21-98D5-72A97920E135}" srcOrd="0" destOrd="0" presId="urn:microsoft.com/office/officeart/2008/layout/VerticalCurvedList"/>
    <dgm:cxn modelId="{EFF1F871-2E39-4728-8B37-A97411BA05DE}" srcId="{AD3365BB-9A19-4A98-8A7A-F57A76A976F3}" destId="{71675F2B-4C8A-47CD-9836-FB6E07E955C3}" srcOrd="0" destOrd="0" parTransId="{95416BBD-8443-4BDE-ADA4-C508715F8FF1}" sibTransId="{3BB83FEC-E649-4729-920C-3451D0D28B92}"/>
    <dgm:cxn modelId="{47DC9B74-9AA6-450D-81F4-773B3DD3BFDC}" type="presOf" srcId="{71675F2B-4C8A-47CD-9836-FB6E07E955C3}" destId="{E4865DA4-76DC-43D6-A31D-FC95E2A8508D}" srcOrd="0" destOrd="0" presId="urn:microsoft.com/office/officeart/2008/layout/VerticalCurvedList"/>
    <dgm:cxn modelId="{15BF5498-F636-491E-8B27-67F2EF52BEA6}" type="presOf" srcId="{CFB6B194-A474-459F-9340-45B25D2AFD86}" destId="{E5A06FEC-F8E6-4F28-99AA-3A673D4DCBEF}" srcOrd="0" destOrd="0" presId="urn:microsoft.com/office/officeart/2008/layout/VerticalCurvedList"/>
    <dgm:cxn modelId="{EBD70BA4-EAF7-4870-B68C-5125AD27E65E}" srcId="{AD3365BB-9A19-4A98-8A7A-F57A76A976F3}" destId="{EFD4DC46-BBED-4924-A4FD-4C58A28BC80B}" srcOrd="5" destOrd="0" parTransId="{E224DECE-2393-4CA9-814A-AD3149E26556}" sibTransId="{6F5BD83E-A82B-47AD-A58E-F975649384D7}"/>
    <dgm:cxn modelId="{8BAE7FB0-C24E-441C-A9AA-EEF0E19CD97E}" type="presOf" srcId="{D6800048-B550-44CC-9A81-35F2391D2BD6}" destId="{CA0F33AC-A68B-4FA3-B886-58C1E49FDBE7}" srcOrd="0" destOrd="0" presId="urn:microsoft.com/office/officeart/2008/layout/VerticalCurvedList"/>
    <dgm:cxn modelId="{33399FCA-18E8-4267-8F01-9295B81D713E}" type="presOf" srcId="{CE8566B3-DF6E-44FF-A6D8-37A91062DFB0}" destId="{8EDBD693-41BE-4149-9D03-5DF763318C33}" srcOrd="0" destOrd="0" presId="urn:microsoft.com/office/officeart/2008/layout/VerticalCurvedList"/>
    <dgm:cxn modelId="{0462D6CF-ED6C-49FE-8CFE-5D947156F749}" type="presOf" srcId="{EFD4DC46-BBED-4924-A4FD-4C58A28BC80B}" destId="{69B5F8A3-1303-4AD6-8CDF-C9A426160A69}" srcOrd="0" destOrd="0" presId="urn:microsoft.com/office/officeart/2008/layout/VerticalCurvedList"/>
    <dgm:cxn modelId="{F2B9476A-F08F-4AB7-BB98-A57B147073EB}" type="presParOf" srcId="{9D8FE906-60E8-4A21-98D5-72A97920E135}" destId="{BDEC6EFF-285A-49B8-8925-448AC3C89A9D}" srcOrd="0" destOrd="0" presId="urn:microsoft.com/office/officeart/2008/layout/VerticalCurvedList"/>
    <dgm:cxn modelId="{1561D037-6BAA-487D-B0AD-49E53A407B84}" type="presParOf" srcId="{BDEC6EFF-285A-49B8-8925-448AC3C89A9D}" destId="{49E6F6FE-A6EF-4600-BD23-3875DE3AEE50}" srcOrd="0" destOrd="0" presId="urn:microsoft.com/office/officeart/2008/layout/VerticalCurvedList"/>
    <dgm:cxn modelId="{93A17B64-6679-4CDD-A527-1334C2FB24CB}" type="presParOf" srcId="{49E6F6FE-A6EF-4600-BD23-3875DE3AEE50}" destId="{8E9676EF-64F0-4B14-9812-3B8A2C00E599}" srcOrd="0" destOrd="0" presId="urn:microsoft.com/office/officeart/2008/layout/VerticalCurvedList"/>
    <dgm:cxn modelId="{6409526C-39CF-469F-ACE3-835B5BBE0F3C}" type="presParOf" srcId="{49E6F6FE-A6EF-4600-BD23-3875DE3AEE50}" destId="{54A315B4-304C-46D5-B027-46B2EA3A92AC}" srcOrd="1" destOrd="0" presId="urn:microsoft.com/office/officeart/2008/layout/VerticalCurvedList"/>
    <dgm:cxn modelId="{23665B02-C3EB-4E99-8417-F5C8B02C6CBB}" type="presParOf" srcId="{49E6F6FE-A6EF-4600-BD23-3875DE3AEE50}" destId="{D9C172B2-893B-434C-AEAA-55DE1A694E86}" srcOrd="2" destOrd="0" presId="urn:microsoft.com/office/officeart/2008/layout/VerticalCurvedList"/>
    <dgm:cxn modelId="{DB273D9E-FECB-4881-BF99-49839802653F}" type="presParOf" srcId="{49E6F6FE-A6EF-4600-BD23-3875DE3AEE50}" destId="{2F97F7BB-C4B7-4E41-95C1-A7DB7ADC74F7}" srcOrd="3" destOrd="0" presId="urn:microsoft.com/office/officeart/2008/layout/VerticalCurvedList"/>
    <dgm:cxn modelId="{1A992C24-A818-49A2-A4F4-2DB3F8BE1E1C}" type="presParOf" srcId="{BDEC6EFF-285A-49B8-8925-448AC3C89A9D}" destId="{E4865DA4-76DC-43D6-A31D-FC95E2A8508D}" srcOrd="1" destOrd="0" presId="urn:microsoft.com/office/officeart/2008/layout/VerticalCurvedList"/>
    <dgm:cxn modelId="{EB8B2380-7982-4B70-8E34-34494017DFCC}" type="presParOf" srcId="{BDEC6EFF-285A-49B8-8925-448AC3C89A9D}" destId="{087C35A5-36EA-4FD7-A91C-F6344DD8844C}" srcOrd="2" destOrd="0" presId="urn:microsoft.com/office/officeart/2008/layout/VerticalCurvedList"/>
    <dgm:cxn modelId="{0A5ECEFE-4ADE-4401-9C73-AC1A41BF3C27}" type="presParOf" srcId="{087C35A5-36EA-4FD7-A91C-F6344DD8844C}" destId="{D1F1E601-E8E3-4581-8CF0-84C09BDD8C3E}" srcOrd="0" destOrd="0" presId="urn:microsoft.com/office/officeart/2008/layout/VerticalCurvedList"/>
    <dgm:cxn modelId="{49E9E261-B0E5-42E1-9184-2499A58A27B8}" type="presParOf" srcId="{BDEC6EFF-285A-49B8-8925-448AC3C89A9D}" destId="{E5A06FEC-F8E6-4F28-99AA-3A673D4DCBEF}" srcOrd="3" destOrd="0" presId="urn:microsoft.com/office/officeart/2008/layout/VerticalCurvedList"/>
    <dgm:cxn modelId="{10A6A796-19F5-494E-AEFD-ABE060F7AD47}" type="presParOf" srcId="{BDEC6EFF-285A-49B8-8925-448AC3C89A9D}" destId="{F0AF5912-9F24-4ABE-9433-80A0F2924627}" srcOrd="4" destOrd="0" presId="urn:microsoft.com/office/officeart/2008/layout/VerticalCurvedList"/>
    <dgm:cxn modelId="{470319D5-5CB1-4F1F-874E-61DD83AEF1D1}" type="presParOf" srcId="{F0AF5912-9F24-4ABE-9433-80A0F2924627}" destId="{748AA235-9201-4332-A872-A8880962EA69}" srcOrd="0" destOrd="0" presId="urn:microsoft.com/office/officeart/2008/layout/VerticalCurvedList"/>
    <dgm:cxn modelId="{8DAB4D10-8CD9-4AD3-8097-97AE9033B8A7}" type="presParOf" srcId="{BDEC6EFF-285A-49B8-8925-448AC3C89A9D}" destId="{8EDBD693-41BE-4149-9D03-5DF763318C33}" srcOrd="5" destOrd="0" presId="urn:microsoft.com/office/officeart/2008/layout/VerticalCurvedList"/>
    <dgm:cxn modelId="{0A1D4DB6-5372-4F8E-A3F3-84440E684E0B}" type="presParOf" srcId="{BDEC6EFF-285A-49B8-8925-448AC3C89A9D}" destId="{A2388CDA-7C2F-4EA8-8D5B-8C91EF964D59}" srcOrd="6" destOrd="0" presId="urn:microsoft.com/office/officeart/2008/layout/VerticalCurvedList"/>
    <dgm:cxn modelId="{49C2D65D-1D35-4D1B-8171-2C231552D54C}" type="presParOf" srcId="{A2388CDA-7C2F-4EA8-8D5B-8C91EF964D59}" destId="{AE52A531-97B7-4FB2-87E9-7D58D0AC6D1A}" srcOrd="0" destOrd="0" presId="urn:microsoft.com/office/officeart/2008/layout/VerticalCurvedList"/>
    <dgm:cxn modelId="{8F542E74-AA75-433B-8B8B-0CE1ECA7770A}" type="presParOf" srcId="{BDEC6EFF-285A-49B8-8925-448AC3C89A9D}" destId="{CA0F33AC-A68B-4FA3-B886-58C1E49FDBE7}" srcOrd="7" destOrd="0" presId="urn:microsoft.com/office/officeart/2008/layout/VerticalCurvedList"/>
    <dgm:cxn modelId="{F86419D2-7799-4909-B267-020932C8F580}" type="presParOf" srcId="{BDEC6EFF-285A-49B8-8925-448AC3C89A9D}" destId="{3B583D3D-0E33-4C2E-A61E-F4142C90E20E}" srcOrd="8" destOrd="0" presId="urn:microsoft.com/office/officeart/2008/layout/VerticalCurvedList"/>
    <dgm:cxn modelId="{FE436CCF-E94B-4A41-8052-D91C99039742}" type="presParOf" srcId="{3B583D3D-0E33-4C2E-A61E-F4142C90E20E}" destId="{277D4D30-F152-4860-B7E7-D52829A4EDB8}" srcOrd="0" destOrd="0" presId="urn:microsoft.com/office/officeart/2008/layout/VerticalCurvedList"/>
    <dgm:cxn modelId="{ADF3E4A1-7EC6-40E1-9F88-DC168309B180}" type="presParOf" srcId="{BDEC6EFF-285A-49B8-8925-448AC3C89A9D}" destId="{65888BF8-C4ED-4557-B88A-C4F3C5F5B714}" srcOrd="9" destOrd="0" presId="urn:microsoft.com/office/officeart/2008/layout/VerticalCurvedList"/>
    <dgm:cxn modelId="{4A32EAE7-498F-42F2-AE0C-BD51692F1A9F}" type="presParOf" srcId="{BDEC6EFF-285A-49B8-8925-448AC3C89A9D}" destId="{BCEEA9F4-F0E4-42BF-9232-78D61BDE9368}" srcOrd="10" destOrd="0" presId="urn:microsoft.com/office/officeart/2008/layout/VerticalCurvedList"/>
    <dgm:cxn modelId="{D8E72C1B-05F8-4CE9-AA7C-4B4FCB1B1D12}" type="presParOf" srcId="{BCEEA9F4-F0E4-42BF-9232-78D61BDE9368}" destId="{CC8585FD-C1C7-4048-AB78-9DB9F6052753}" srcOrd="0" destOrd="0" presId="urn:microsoft.com/office/officeart/2008/layout/VerticalCurvedList"/>
    <dgm:cxn modelId="{DCC90230-D7BF-4C4A-8DDF-C80C1DD8685F}" type="presParOf" srcId="{BDEC6EFF-285A-49B8-8925-448AC3C89A9D}" destId="{69B5F8A3-1303-4AD6-8CDF-C9A426160A69}" srcOrd="11" destOrd="0" presId="urn:microsoft.com/office/officeart/2008/layout/VerticalCurvedList"/>
    <dgm:cxn modelId="{0345F158-61C8-424E-9D41-0956B20A334A}" type="presParOf" srcId="{BDEC6EFF-285A-49B8-8925-448AC3C89A9D}" destId="{C1EF2F84-4F2C-4CA9-8DF1-FC7E07FE4A6E}" srcOrd="12" destOrd="0" presId="urn:microsoft.com/office/officeart/2008/layout/VerticalCurvedList"/>
    <dgm:cxn modelId="{2289D7FA-DC74-4D93-8E04-40CA5E3BBAA9}" type="presParOf" srcId="{C1EF2F84-4F2C-4CA9-8DF1-FC7E07FE4A6E}" destId="{07B310E3-9C88-4811-83C6-4BE1A0112C5E}" srcOrd="0" destOrd="0" presId="urn:microsoft.com/office/officeart/2008/layout/VerticalCurv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315B4-304C-46D5-B027-46B2EA3A92AC}">
      <dsp:nvSpPr>
        <dsp:cNvPr id="0" name=""/>
        <dsp:cNvSpPr/>
      </dsp:nvSpPr>
      <dsp:spPr>
        <a:xfrm>
          <a:off x="-4410418" y="-676447"/>
          <a:ext cx="5254335" cy="5254335"/>
        </a:xfrm>
        <a:prstGeom prst="blockArc">
          <a:avLst>
            <a:gd name="adj1" fmla="val 18900000"/>
            <a:gd name="adj2" fmla="val 2700000"/>
            <a:gd name="adj3" fmla="val 411"/>
          </a:avLst>
        </a:pr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65DA4-76DC-43D6-A31D-FC95E2A8508D}">
      <dsp:nvSpPr>
        <dsp:cNvPr id="0" name=""/>
        <dsp:cNvSpPr/>
      </dsp:nvSpPr>
      <dsp:spPr>
        <a:xfrm>
          <a:off x="315286" y="205449"/>
          <a:ext cx="4318394" cy="410743"/>
        </a:xfrm>
        <a:prstGeom prst="rect">
          <a:avLst/>
        </a:prstGeom>
        <a:solidFill>
          <a:schemeClr val="accent4">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6028" tIns="53340" rIns="53340" bIns="53340" numCol="1" spcCol="1270" anchor="ctr" anchorCtr="0">
          <a:noAutofit/>
        </a:bodyPr>
        <a:lstStyle/>
        <a:p>
          <a:pPr marL="0" lvl="0" indent="0" algn="l" defTabSz="933450">
            <a:lnSpc>
              <a:spcPct val="90000"/>
            </a:lnSpc>
            <a:spcBef>
              <a:spcPct val="0"/>
            </a:spcBef>
            <a:spcAft>
              <a:spcPct val="35000"/>
            </a:spcAft>
            <a:buNone/>
          </a:pPr>
          <a:r>
            <a:rPr lang="en-CA" sz="2100" kern="1200"/>
            <a:t>Requirement Analysis</a:t>
          </a:r>
        </a:p>
      </dsp:txBody>
      <dsp:txXfrm>
        <a:off x="315286" y="205449"/>
        <a:ext cx="4318394" cy="410743"/>
      </dsp:txXfrm>
    </dsp:sp>
    <dsp:sp modelId="{D1F1E601-E8E3-4581-8CF0-84C09BDD8C3E}">
      <dsp:nvSpPr>
        <dsp:cNvPr id="0" name=""/>
        <dsp:cNvSpPr/>
      </dsp:nvSpPr>
      <dsp:spPr>
        <a:xfrm>
          <a:off x="58571" y="154106"/>
          <a:ext cx="513429" cy="513429"/>
        </a:xfrm>
        <a:prstGeom prst="ellipse">
          <a:avLst/>
        </a:prstGeom>
        <a:solidFill>
          <a:schemeClr val="lt1">
            <a:hueOff val="0"/>
            <a:satOff val="0"/>
            <a:lumOff val="0"/>
            <a:alphaOff val="0"/>
          </a:schemeClr>
        </a:solidFill>
        <a:ln w="25400">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A06FEC-F8E6-4F28-99AA-3A673D4DCBEF}">
      <dsp:nvSpPr>
        <dsp:cNvPr id="0" name=""/>
        <dsp:cNvSpPr/>
      </dsp:nvSpPr>
      <dsp:spPr>
        <a:xfrm>
          <a:off x="653151" y="821487"/>
          <a:ext cx="3980529" cy="410743"/>
        </a:xfrm>
        <a:prstGeom prst="rect">
          <a:avLst/>
        </a:prstGeom>
        <a:solidFill>
          <a:schemeClr val="accent4">
            <a:hueOff val="-592819"/>
            <a:satOff val="-4909"/>
            <a:lumOff val="4157"/>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6028" tIns="53340" rIns="53340" bIns="53340" numCol="1" spcCol="1270" anchor="ctr" anchorCtr="0">
          <a:noAutofit/>
        </a:bodyPr>
        <a:lstStyle/>
        <a:p>
          <a:pPr marL="0" lvl="0" indent="0" algn="l" defTabSz="933450">
            <a:lnSpc>
              <a:spcPct val="90000"/>
            </a:lnSpc>
            <a:spcBef>
              <a:spcPct val="0"/>
            </a:spcBef>
            <a:spcAft>
              <a:spcPct val="35000"/>
            </a:spcAft>
            <a:buNone/>
          </a:pPr>
          <a:r>
            <a:rPr lang="en-CA" sz="2100" kern="1200"/>
            <a:t>Design</a:t>
          </a:r>
        </a:p>
      </dsp:txBody>
      <dsp:txXfrm>
        <a:off x="653151" y="821487"/>
        <a:ext cx="3980529" cy="410743"/>
      </dsp:txXfrm>
    </dsp:sp>
    <dsp:sp modelId="{748AA235-9201-4332-A872-A8880962EA69}">
      <dsp:nvSpPr>
        <dsp:cNvPr id="0" name=""/>
        <dsp:cNvSpPr/>
      </dsp:nvSpPr>
      <dsp:spPr>
        <a:xfrm>
          <a:off x="396436" y="770144"/>
          <a:ext cx="513429" cy="513429"/>
        </a:xfrm>
        <a:prstGeom prst="ellipse">
          <a:avLst/>
        </a:prstGeom>
        <a:solidFill>
          <a:schemeClr val="lt1">
            <a:hueOff val="0"/>
            <a:satOff val="0"/>
            <a:lumOff val="0"/>
            <a:alphaOff val="0"/>
          </a:schemeClr>
        </a:solidFill>
        <a:ln w="25400">
          <a:solidFill>
            <a:schemeClr val="accent4">
              <a:hueOff val="-592819"/>
              <a:satOff val="-4909"/>
              <a:lumOff val="4157"/>
              <a:alphaOff val="0"/>
            </a:schemeClr>
          </a:solidFill>
          <a:prstDash val="solid"/>
        </a:ln>
        <a:effectLst/>
      </dsp:spPr>
      <dsp:style>
        <a:lnRef idx="2">
          <a:scrgbClr r="0" g="0" b="0"/>
        </a:lnRef>
        <a:fillRef idx="1">
          <a:scrgbClr r="0" g="0" b="0"/>
        </a:fillRef>
        <a:effectRef idx="0">
          <a:scrgbClr r="0" g="0" b="0"/>
        </a:effectRef>
        <a:fontRef idx="minor"/>
      </dsp:style>
    </dsp:sp>
    <dsp:sp modelId="{8EDBD693-41BE-4149-9D03-5DF763318C33}">
      <dsp:nvSpPr>
        <dsp:cNvPr id="0" name=""/>
        <dsp:cNvSpPr/>
      </dsp:nvSpPr>
      <dsp:spPr>
        <a:xfrm>
          <a:off x="807648" y="1437524"/>
          <a:ext cx="3826032" cy="410743"/>
        </a:xfrm>
        <a:prstGeom prst="rect">
          <a:avLst/>
        </a:prstGeom>
        <a:solidFill>
          <a:schemeClr val="accent4">
            <a:hueOff val="-1185638"/>
            <a:satOff val="-9818"/>
            <a:lumOff val="8314"/>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6028" tIns="53340" rIns="53340" bIns="53340" numCol="1" spcCol="1270" anchor="ctr" anchorCtr="0">
          <a:noAutofit/>
        </a:bodyPr>
        <a:lstStyle/>
        <a:p>
          <a:pPr marL="0" lvl="0" indent="0" algn="l" defTabSz="933450">
            <a:lnSpc>
              <a:spcPct val="90000"/>
            </a:lnSpc>
            <a:spcBef>
              <a:spcPct val="0"/>
            </a:spcBef>
            <a:spcAft>
              <a:spcPct val="35000"/>
            </a:spcAft>
            <a:buNone/>
          </a:pPr>
          <a:r>
            <a:rPr lang="en-CA" sz="2100" kern="1200"/>
            <a:t>Development and Testing</a:t>
          </a:r>
        </a:p>
      </dsp:txBody>
      <dsp:txXfrm>
        <a:off x="807648" y="1437524"/>
        <a:ext cx="3826032" cy="410743"/>
      </dsp:txXfrm>
    </dsp:sp>
    <dsp:sp modelId="{AE52A531-97B7-4FB2-87E9-7D58D0AC6D1A}">
      <dsp:nvSpPr>
        <dsp:cNvPr id="0" name=""/>
        <dsp:cNvSpPr/>
      </dsp:nvSpPr>
      <dsp:spPr>
        <a:xfrm>
          <a:off x="550933" y="1386181"/>
          <a:ext cx="513429" cy="513429"/>
        </a:xfrm>
        <a:prstGeom prst="ellipse">
          <a:avLst/>
        </a:prstGeom>
        <a:solidFill>
          <a:schemeClr val="lt1">
            <a:hueOff val="0"/>
            <a:satOff val="0"/>
            <a:lumOff val="0"/>
            <a:alphaOff val="0"/>
          </a:schemeClr>
        </a:solidFill>
        <a:ln w="25400">
          <a:solidFill>
            <a:schemeClr val="accent4">
              <a:hueOff val="-1185638"/>
              <a:satOff val="-9818"/>
              <a:lumOff val="8314"/>
              <a:alphaOff val="0"/>
            </a:schemeClr>
          </a:solidFill>
          <a:prstDash val="solid"/>
        </a:ln>
        <a:effectLst/>
      </dsp:spPr>
      <dsp:style>
        <a:lnRef idx="2">
          <a:scrgbClr r="0" g="0" b="0"/>
        </a:lnRef>
        <a:fillRef idx="1">
          <a:scrgbClr r="0" g="0" b="0"/>
        </a:fillRef>
        <a:effectRef idx="0">
          <a:scrgbClr r="0" g="0" b="0"/>
        </a:effectRef>
        <a:fontRef idx="minor"/>
      </dsp:style>
    </dsp:sp>
    <dsp:sp modelId="{CA0F33AC-A68B-4FA3-B886-58C1E49FDBE7}">
      <dsp:nvSpPr>
        <dsp:cNvPr id="0" name=""/>
        <dsp:cNvSpPr/>
      </dsp:nvSpPr>
      <dsp:spPr>
        <a:xfrm>
          <a:off x="807648" y="2053171"/>
          <a:ext cx="3826032" cy="410743"/>
        </a:xfrm>
        <a:prstGeom prst="rect">
          <a:avLst/>
        </a:prstGeom>
        <a:solidFill>
          <a:schemeClr val="accent4">
            <a:hueOff val="-1778457"/>
            <a:satOff val="-14727"/>
            <a:lumOff val="1247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6028" tIns="53340" rIns="53340" bIns="53340" numCol="1" spcCol="1270" anchor="ctr" anchorCtr="0">
          <a:noAutofit/>
        </a:bodyPr>
        <a:lstStyle/>
        <a:p>
          <a:pPr marL="0" lvl="0" indent="0" algn="l" defTabSz="933450">
            <a:lnSpc>
              <a:spcPct val="90000"/>
            </a:lnSpc>
            <a:spcBef>
              <a:spcPct val="0"/>
            </a:spcBef>
            <a:spcAft>
              <a:spcPct val="35000"/>
            </a:spcAft>
            <a:buNone/>
          </a:pPr>
          <a:r>
            <a:rPr lang="en-CA" sz="2100" kern="1200"/>
            <a:t>Implementation</a:t>
          </a:r>
        </a:p>
      </dsp:txBody>
      <dsp:txXfrm>
        <a:off x="807648" y="2053171"/>
        <a:ext cx="3826032" cy="410743"/>
      </dsp:txXfrm>
    </dsp:sp>
    <dsp:sp modelId="{277D4D30-F152-4860-B7E7-D52829A4EDB8}">
      <dsp:nvSpPr>
        <dsp:cNvPr id="0" name=""/>
        <dsp:cNvSpPr/>
      </dsp:nvSpPr>
      <dsp:spPr>
        <a:xfrm>
          <a:off x="550933" y="2001828"/>
          <a:ext cx="513429" cy="513429"/>
        </a:xfrm>
        <a:prstGeom prst="ellipse">
          <a:avLst/>
        </a:prstGeom>
        <a:solidFill>
          <a:schemeClr val="lt1">
            <a:hueOff val="0"/>
            <a:satOff val="0"/>
            <a:lumOff val="0"/>
            <a:alphaOff val="0"/>
          </a:schemeClr>
        </a:solidFill>
        <a:ln w="25400">
          <a:solidFill>
            <a:schemeClr val="accent4">
              <a:hueOff val="-1778457"/>
              <a:satOff val="-14727"/>
              <a:lumOff val="12470"/>
              <a:alphaOff val="0"/>
            </a:schemeClr>
          </a:solidFill>
          <a:prstDash val="solid"/>
        </a:ln>
        <a:effectLst/>
      </dsp:spPr>
      <dsp:style>
        <a:lnRef idx="2">
          <a:scrgbClr r="0" g="0" b="0"/>
        </a:lnRef>
        <a:fillRef idx="1">
          <a:scrgbClr r="0" g="0" b="0"/>
        </a:fillRef>
        <a:effectRef idx="0">
          <a:scrgbClr r="0" g="0" b="0"/>
        </a:effectRef>
        <a:fontRef idx="minor"/>
      </dsp:style>
    </dsp:sp>
    <dsp:sp modelId="{65888BF8-C4ED-4557-B88A-C4F3C5F5B714}">
      <dsp:nvSpPr>
        <dsp:cNvPr id="0" name=""/>
        <dsp:cNvSpPr/>
      </dsp:nvSpPr>
      <dsp:spPr>
        <a:xfrm>
          <a:off x="653151" y="2669209"/>
          <a:ext cx="3980529" cy="410743"/>
        </a:xfrm>
        <a:prstGeom prst="rect">
          <a:avLst/>
        </a:prstGeom>
        <a:solidFill>
          <a:schemeClr val="accent4">
            <a:hueOff val="-2371276"/>
            <a:satOff val="-19636"/>
            <a:lumOff val="16627"/>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6028" tIns="53340" rIns="53340" bIns="53340" numCol="1" spcCol="1270" anchor="ctr" anchorCtr="0">
          <a:noAutofit/>
        </a:bodyPr>
        <a:lstStyle/>
        <a:p>
          <a:pPr marL="0" lvl="0" indent="0" algn="l" defTabSz="933450">
            <a:lnSpc>
              <a:spcPct val="90000"/>
            </a:lnSpc>
            <a:spcBef>
              <a:spcPct val="0"/>
            </a:spcBef>
            <a:spcAft>
              <a:spcPct val="35000"/>
            </a:spcAft>
            <a:buNone/>
          </a:pPr>
          <a:r>
            <a:rPr lang="en-CA" sz="2100" kern="1200"/>
            <a:t>Documentation</a:t>
          </a:r>
        </a:p>
      </dsp:txBody>
      <dsp:txXfrm>
        <a:off x="653151" y="2669209"/>
        <a:ext cx="3980529" cy="410743"/>
      </dsp:txXfrm>
    </dsp:sp>
    <dsp:sp modelId="{CC8585FD-C1C7-4048-AB78-9DB9F6052753}">
      <dsp:nvSpPr>
        <dsp:cNvPr id="0" name=""/>
        <dsp:cNvSpPr/>
      </dsp:nvSpPr>
      <dsp:spPr>
        <a:xfrm>
          <a:off x="396436" y="2617866"/>
          <a:ext cx="513429" cy="513429"/>
        </a:xfrm>
        <a:prstGeom prst="ellipse">
          <a:avLst/>
        </a:prstGeom>
        <a:solidFill>
          <a:schemeClr val="lt1">
            <a:hueOff val="0"/>
            <a:satOff val="0"/>
            <a:lumOff val="0"/>
            <a:alphaOff val="0"/>
          </a:schemeClr>
        </a:solidFill>
        <a:ln w="25400">
          <a:solidFill>
            <a:schemeClr val="accent4">
              <a:hueOff val="-2371276"/>
              <a:satOff val="-19636"/>
              <a:lumOff val="16627"/>
              <a:alphaOff val="0"/>
            </a:schemeClr>
          </a:solidFill>
          <a:prstDash val="solid"/>
        </a:ln>
        <a:effectLst/>
      </dsp:spPr>
      <dsp:style>
        <a:lnRef idx="2">
          <a:scrgbClr r="0" g="0" b="0"/>
        </a:lnRef>
        <a:fillRef idx="1">
          <a:scrgbClr r="0" g="0" b="0"/>
        </a:fillRef>
        <a:effectRef idx="0">
          <a:scrgbClr r="0" g="0" b="0"/>
        </a:effectRef>
        <a:fontRef idx="minor"/>
      </dsp:style>
    </dsp:sp>
    <dsp:sp modelId="{69B5F8A3-1303-4AD6-8CDF-C9A426160A69}">
      <dsp:nvSpPr>
        <dsp:cNvPr id="0" name=""/>
        <dsp:cNvSpPr/>
      </dsp:nvSpPr>
      <dsp:spPr>
        <a:xfrm>
          <a:off x="315286" y="3285246"/>
          <a:ext cx="4318394" cy="410743"/>
        </a:xfrm>
        <a:prstGeom prst="rect">
          <a:avLst/>
        </a:prstGeom>
        <a:solidFill>
          <a:schemeClr val="accent4">
            <a:hueOff val="-2964095"/>
            <a:satOff val="-24545"/>
            <a:lumOff val="20784"/>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6028" tIns="53340" rIns="53340" bIns="53340" numCol="1" spcCol="1270" anchor="ctr" anchorCtr="0">
          <a:noAutofit/>
        </a:bodyPr>
        <a:lstStyle/>
        <a:p>
          <a:pPr marL="0" lvl="0" indent="0" algn="l" defTabSz="933450">
            <a:lnSpc>
              <a:spcPct val="90000"/>
            </a:lnSpc>
            <a:spcBef>
              <a:spcPct val="0"/>
            </a:spcBef>
            <a:spcAft>
              <a:spcPct val="35000"/>
            </a:spcAft>
            <a:buNone/>
          </a:pPr>
          <a:r>
            <a:rPr lang="en-CA" sz="2100" kern="1200"/>
            <a:t>Evaluation</a:t>
          </a:r>
        </a:p>
      </dsp:txBody>
      <dsp:txXfrm>
        <a:off x="315286" y="3285246"/>
        <a:ext cx="4318394" cy="410743"/>
      </dsp:txXfrm>
    </dsp:sp>
    <dsp:sp modelId="{07B310E3-9C88-4811-83C6-4BE1A0112C5E}">
      <dsp:nvSpPr>
        <dsp:cNvPr id="0" name=""/>
        <dsp:cNvSpPr/>
      </dsp:nvSpPr>
      <dsp:spPr>
        <a:xfrm>
          <a:off x="58571" y="3233903"/>
          <a:ext cx="513429" cy="513429"/>
        </a:xfrm>
        <a:prstGeom prst="ellipse">
          <a:avLst/>
        </a:prstGeom>
        <a:solidFill>
          <a:schemeClr val="lt1">
            <a:hueOff val="0"/>
            <a:satOff val="0"/>
            <a:lumOff val="0"/>
            <a:alphaOff val="0"/>
          </a:schemeClr>
        </a:solidFill>
        <a:ln w="25400">
          <a:solidFill>
            <a:schemeClr val="accent4">
              <a:hueOff val="-2964095"/>
              <a:satOff val="-24545"/>
              <a:lumOff val="20784"/>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2F5D7B0A3A4871A182A55B1C8172C1"/>
        <w:category>
          <w:name w:val="General"/>
          <w:gallery w:val="placeholder"/>
        </w:category>
        <w:types>
          <w:type w:val="bbPlcHdr"/>
        </w:types>
        <w:behaviors>
          <w:behavior w:val="content"/>
        </w:behaviors>
        <w:guid w:val="{07C16E0A-70A2-4B8C-A4B5-5F02DBE5710A}"/>
      </w:docPartPr>
      <w:docPartBody>
        <w:p w:rsidR="007E1EA9" w:rsidRDefault="00D06DA0">
          <w:pPr>
            <w:pStyle w:val="BB2F5D7B0A3A4871A182A55B1C8172C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26</w:t>
          </w:r>
          <w:r w:rsidRPr="00D86945">
            <w:rPr>
              <w:rStyle w:val="SubtitleChar"/>
              <w:b/>
            </w:rPr>
            <w:fldChar w:fldCharType="end"/>
          </w:r>
        </w:p>
      </w:docPartBody>
    </w:docPart>
    <w:docPart>
      <w:docPartPr>
        <w:name w:val="E5273A3FCE694F7B83EDBE6FD1FC16D1"/>
        <w:category>
          <w:name w:val="General"/>
          <w:gallery w:val="placeholder"/>
        </w:category>
        <w:types>
          <w:type w:val="bbPlcHdr"/>
        </w:types>
        <w:behaviors>
          <w:behavior w:val="content"/>
        </w:behaviors>
        <w:guid w:val="{D3055982-2C35-40C4-9297-967E5E1A2BF9}"/>
      </w:docPartPr>
      <w:docPartBody>
        <w:p w:rsidR="007E1EA9" w:rsidRDefault="00D06DA0">
          <w:pPr>
            <w:pStyle w:val="E5273A3FCE694F7B83EDBE6FD1FC16D1"/>
          </w:pPr>
          <w:r>
            <w:t>COMPANY NAME</w:t>
          </w:r>
        </w:p>
      </w:docPartBody>
    </w:docPart>
    <w:docPart>
      <w:docPartPr>
        <w:name w:val="8A92389BF13D4D46A009B0A3F41B51A8"/>
        <w:category>
          <w:name w:val="General"/>
          <w:gallery w:val="placeholder"/>
        </w:category>
        <w:types>
          <w:type w:val="bbPlcHdr"/>
        </w:types>
        <w:behaviors>
          <w:behavior w:val="content"/>
        </w:behaviors>
        <w:guid w:val="{216E09CC-53CD-48E5-9308-8B92AA0CEF71}"/>
      </w:docPartPr>
      <w:docPartBody>
        <w:p w:rsidR="00897371" w:rsidRDefault="007E1EA9" w:rsidP="007E1EA9">
          <w:pPr>
            <w:pStyle w:val="8A92389BF13D4D46A009B0A3F41B51A8"/>
          </w:pPr>
          <w:r w:rsidRPr="00DF027C">
            <w:t>Subtitle Text Here</w:t>
          </w:r>
        </w:p>
      </w:docPartBody>
    </w:docPart>
    <w:docPart>
      <w:docPartPr>
        <w:name w:val="76A69CF0D6C441609D272DD08F4DB0B9"/>
        <w:category>
          <w:name w:val="General"/>
          <w:gallery w:val="placeholder"/>
        </w:category>
        <w:types>
          <w:type w:val="bbPlcHdr"/>
        </w:types>
        <w:behaviors>
          <w:behavior w:val="content"/>
        </w:behaviors>
        <w:guid w:val="{FD0A0504-889E-4B6C-9200-97558E8CB236}"/>
      </w:docPartPr>
      <w:docPartBody>
        <w:p w:rsidR="00897371" w:rsidRDefault="007E1EA9" w:rsidP="007E1EA9">
          <w:pPr>
            <w:pStyle w:val="76A69CF0D6C441609D272DD08F4DB0B9"/>
          </w:pPr>
          <w:r w:rsidRPr="00DF027C">
            <w:t>Subtitle Text Here</w:t>
          </w:r>
        </w:p>
      </w:docPartBody>
    </w:docPart>
    <w:docPart>
      <w:docPartPr>
        <w:name w:val="2FCAA1AF4DEE4ABFABF1855203627F8E"/>
        <w:category>
          <w:name w:val="General"/>
          <w:gallery w:val="placeholder"/>
        </w:category>
        <w:types>
          <w:type w:val="bbPlcHdr"/>
        </w:types>
        <w:behaviors>
          <w:behavior w:val="content"/>
        </w:behaviors>
        <w:guid w:val="{657DED97-6E55-4727-8FE0-A2E6A8913866}"/>
      </w:docPartPr>
      <w:docPartBody>
        <w:p w:rsidR="00897371" w:rsidRDefault="007E1EA9" w:rsidP="007E1EA9">
          <w:pPr>
            <w:pStyle w:val="2FCAA1AF4DEE4ABFABF1855203627F8E"/>
          </w:pPr>
          <w:r w:rsidRPr="00DF027C">
            <w:t>Subtitle Text Here</w:t>
          </w:r>
        </w:p>
      </w:docPartBody>
    </w:docPart>
    <w:docPart>
      <w:docPartPr>
        <w:name w:val="AAA68A6B698E4E59A64F38F99BF5C5FF"/>
        <w:category>
          <w:name w:val="General"/>
          <w:gallery w:val="placeholder"/>
        </w:category>
        <w:types>
          <w:type w:val="bbPlcHdr"/>
        </w:types>
        <w:behaviors>
          <w:behavior w:val="content"/>
        </w:behaviors>
        <w:guid w:val="{86050F7B-1901-4546-B23E-90FC03658CA1}"/>
      </w:docPartPr>
      <w:docPartBody>
        <w:p w:rsidR="00897371" w:rsidRDefault="007E1EA9" w:rsidP="007E1EA9">
          <w:pPr>
            <w:pStyle w:val="AAA68A6B698E4E59A64F38F99BF5C5FF"/>
          </w:pPr>
          <w:r w:rsidRPr="00DF027C">
            <w:t>Subtitle Text Here</w:t>
          </w:r>
        </w:p>
      </w:docPartBody>
    </w:docPart>
    <w:docPart>
      <w:docPartPr>
        <w:name w:val="43650148AD034A188D8FDC6AFD5A8355"/>
        <w:category>
          <w:name w:val="General"/>
          <w:gallery w:val="placeholder"/>
        </w:category>
        <w:types>
          <w:type w:val="bbPlcHdr"/>
        </w:types>
        <w:behaviors>
          <w:behavior w:val="content"/>
        </w:behaviors>
        <w:guid w:val="{F652E2CF-DA41-4D8A-9899-6C3255F637BE}"/>
      </w:docPartPr>
      <w:docPartBody>
        <w:p w:rsidR="00E760CB" w:rsidRDefault="00897371" w:rsidP="00897371">
          <w:pPr>
            <w:pStyle w:val="43650148AD034A188D8FDC6AFD5A8355"/>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A0"/>
    <w:rsid w:val="0041145A"/>
    <w:rsid w:val="006B1DC4"/>
    <w:rsid w:val="007E1EA9"/>
    <w:rsid w:val="00897371"/>
    <w:rsid w:val="00D06DA0"/>
    <w:rsid w:val="00E760CB"/>
    <w:rsid w:val="00F81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B2F5D7B0A3A4871A182A55B1C8172C1">
    <w:name w:val="BB2F5D7B0A3A4871A182A55B1C8172C1"/>
  </w:style>
  <w:style w:type="paragraph" w:customStyle="1" w:styleId="E5273A3FCE694F7B83EDBE6FD1FC16D1">
    <w:name w:val="E5273A3FCE694F7B83EDBE6FD1FC16D1"/>
  </w:style>
  <w:style w:type="paragraph" w:customStyle="1" w:styleId="43650148AD034A188D8FDC6AFD5A8355">
    <w:name w:val="43650148AD034A188D8FDC6AFD5A8355"/>
    <w:rsid w:val="00897371"/>
  </w:style>
  <w:style w:type="paragraph" w:customStyle="1" w:styleId="8A92389BF13D4D46A009B0A3F41B51A8">
    <w:name w:val="8A92389BF13D4D46A009B0A3F41B51A8"/>
    <w:rsid w:val="007E1EA9"/>
  </w:style>
  <w:style w:type="paragraph" w:customStyle="1" w:styleId="76A69CF0D6C441609D272DD08F4DB0B9">
    <w:name w:val="76A69CF0D6C441609D272DD08F4DB0B9"/>
    <w:rsid w:val="007E1EA9"/>
  </w:style>
  <w:style w:type="paragraph" w:customStyle="1" w:styleId="2FCAA1AF4DEE4ABFABF1855203627F8E">
    <w:name w:val="2FCAA1AF4DEE4ABFABF1855203627F8E"/>
    <w:rsid w:val="007E1EA9"/>
  </w:style>
  <w:style w:type="paragraph" w:customStyle="1" w:styleId="AAA68A6B698E4E59A64F38F99BF5C5FF">
    <w:name w:val="AAA68A6B698E4E59A64F38F99BF5C5FF"/>
    <w:rsid w:val="007E1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3038-ACB0-451A-99F3-CEA0BD49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{7FA6B74D-08E1-4DEF-B7AB-92098540F0BB}tf16392850_win32.dotx</Template>
  <TotalTime>249</TotalTime>
  <Pages>11</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Chawla</dc:creator>
  <cp:keywords/>
  <cp:lastModifiedBy>Ankur Gulwani</cp:lastModifiedBy>
  <cp:revision>86</cp:revision>
  <cp:lastPrinted>2006-08-01T17:47:00Z</cp:lastPrinted>
  <dcterms:created xsi:type="dcterms:W3CDTF">2022-03-26T17:20:00Z</dcterms:created>
  <dcterms:modified xsi:type="dcterms:W3CDTF">2022-03-27T00:10:00Z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